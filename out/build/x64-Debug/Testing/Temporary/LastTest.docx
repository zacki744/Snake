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Start testing: Mar 12 19:06 Västeuropa, normaltid</w:t>
        <w:br/>
        <w:t xml:space="preserve">----------------------------------------------------------</w:t>
        <w:br/>
        <w:t xml:space="preserve">End testing: Mar 12 19:06 Västeuropa, normaltid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