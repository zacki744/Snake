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#include "foo.h" </w:t>
        <w:br/>
        <w:t xml:space="preserve">int main(){}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Doxillion Free Home Version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