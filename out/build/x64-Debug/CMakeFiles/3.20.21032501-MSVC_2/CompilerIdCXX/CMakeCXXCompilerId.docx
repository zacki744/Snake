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/* This source file must have a .cpp extension so that all C++ compilers</w:t>
        <w:br/>
        <w:t xml:space="preserve">   recognize the extension without flags.  Borland does not know .cxx for</w:t>
        <w:br/>
        <w:t xml:space="preserve">   example.  */</w:t>
        <w:br/>
        <w:t xml:space="preserve">#ifndef __cplusplus</w:t>
        <w:br/>
        <w:t xml:space="preserve"># error "A C compiler has been selected for C++."</w:t>
        <w:br/>
        <w:t xml:space="preserve">#endif</w:t>
        <w:br/>
        <w:br/>
        <w:br/>
        <w:t xml:space="preserve">/* Version number components: V=Version, R=Revision, P=Patch</w:t>
        <w:br/>
        <w:t xml:space="preserve">   Version date components:   YYYY=Year, MM=Month,   DD=Day  */</w:t>
        <w:br/>
        <w:br/>
        <w:t xml:space="preserve">#if defined(__COMO__)</w:t>
        <w:br/>
        <w:t xml:space="preserve"># define COMPILER_ID "Comeau"</w:t>
        <w:br/>
        <w:t xml:space="preserve">  /* __COMO_VERSION__ = VRR */</w:t>
        <w:br/>
        <w:t xml:space="preserve"># define COMPILER_VERSION_MAJOR DEC(__COMO_VERSION__ / 100)</w:t>
        <w:br/>
        <w:t xml:space="preserve"># define COMPILER_VERSION_MINOR DEC(__COMO_VERSION__ % 100)</w:t>
        <w:br/>
        <w:br/>
        <w:t xml:space="preserve">#elif defined(__INTEL_COMPILER) || defined(__ICC)</w:t>
        <w:br/>
        <w:t xml:space="preserve"># define COMPILER_ID "Intel"</w:t>
        <w:br/>
        <w:t xml:space="preserve"># if defined(_MSC_VER)</w:t>
        <w:br/>
        <w:t xml:space="preserve">#  define SIMULATE_ID "MSVC"</w:t>
        <w:br/>
        <w:t xml:space="preserve"># endif</w:t>
        <w:br/>
        <w:t xml:space="preserve"># if defined(__GNUC__)</w:t>
        <w:br/>
        <w:t xml:space="preserve">#  define SIMULATE_ID "GNU"</w:t>
        <w:br/>
        <w:t xml:space="preserve"># endif</w:t>
        <w:br/>
        <w:t xml:space="preserve">  /* __INTEL_COMPILER = VRP */</w:t>
        <w:br/>
        <w:t xml:space="preserve"># define COMPILER_VERSION_MAJOR DEC(__INTEL_COMPILER/100)</w:t>
        <w:br/>
        <w:t xml:space="preserve"># define COMPILER_VERSION_MINOR DEC(__INTEL_COMPILER/10 % 10)</w:t>
        <w:br/>
        <w:t xml:space="preserve"># if defined(__INTEL_COMPILER_UPDATE)</w:t>
        <w:br/>
        <w:t xml:space="preserve">#  define COMPILER_VERSION_PATCH DEC(__INTEL_COMPILER_UPDATE)</w:t>
        <w:br/>
        <w:t xml:space="preserve"># else</w:t>
        <w:br/>
        <w:t xml:space="preserve">#  define COMPILER_VERSION_PATCH DEC(__INTEL_COMPILER   % 10)</w:t>
        <w:br/>
        <w:t xml:space="preserve"># endif</w:t>
        <w:br/>
        <w:t xml:space="preserve"># if defined(__INTEL_COMPILER_BUILD_DATE)</w:t>
        <w:br/>
        <w:t xml:space="preserve">  /* __INTEL_COMPILER_BUILD_DATE = YYYYMMDD */</w:t>
        <w:br/>
        <w:t xml:space="preserve">#  define COMPILER_VERSION_TWEAK DEC(__INTEL_COMPILER_BUILD_DATE)</w:t>
        <w:br/>
        <w:t xml:space="preserve"># endif</w:t>
        <w:br/>
        <w:t xml:space="preserve"># if defined(_MSC_VER)</w:t>
        <w:br/>
        <w:t xml:space="preserve">   /* _MSC_VER = VVRR */</w:t>
        <w:br/>
        <w:t xml:space="preserve">#  define SIMULATE_VERSION_MAJOR DEC(_MSC_VER / 100)</w:t>
        <w:br/>
        <w:t xml:space="preserve">#  define SIMULATE_VERSION_MINOR DEC(_MSC_VER % 100)</w:t>
        <w:br/>
        <w:t xml:space="preserve"># endif</w:t>
        <w:br/>
        <w:t xml:space="preserve"># if defined(__GNUC__)</w:t>
        <w:br/>
        <w:t xml:space="preserve">#  define SIMULATE_VERSION_MAJOR DEC(__GNUC__)</w:t>
        <w:br/>
        <w:t xml:space="preserve"># elif defined(__GNUG__)</w:t>
        <w:br/>
        <w:t xml:space="preserve">#  define SIMULATE_VERSION_MAJOR DEC(__GNUG__)</w:t>
        <w:br/>
        <w:t xml:space="preserve"># endif</w:t>
        <w:br/>
        <w:t xml:space="preserve"># if defined(__GNUC_MINOR__)</w:t>
        <w:br/>
        <w:t xml:space="preserve">#  define SIMULATE_VERSION_MINOR DEC(__GNUC_MINOR__)</w:t>
        <w:br/>
        <w:t xml:space="preserve"># endif</w:t>
        <w:br/>
        <w:t xml:space="preserve"># if defined(__GNUC_PATCHLEVEL__)</w:t>
        <w:br/>
        <w:t xml:space="preserve">#  define SIMULATE_VERSION_PATCH DEC(__GNUC_PATCHLEVEL__)</w:t>
        <w:br/>
        <w:t xml:space="preserve"># endif</w:t>
        <w:br/>
        <w:br/>
        <w:t xml:space="preserve">#elif (defined(__clang__) &amp;&amp; defined(__INTEL_CLANG_COMPILER)) || defined(__INTEL_LLVM_COMPILER)</w:t>
        <w:br/>
        <w:t xml:space="preserve"># define COMPILER_ID "IntelLLVM"</w:t>
        <w:br/>
        <w:t xml:space="preserve">#if defined(_MSC_VER)</w:t>
        <w:br/>
        <w:t xml:space="preserve"># define SIMULATE_ID "MSVC"</w:t>
        <w:br/>
        <w:t xml:space="preserve">#endif</w:t>
        <w:br/>
        <w:t xml:space="preserve">#if defined(__GNUC__)</w:t>
        <w:br/>
        <w:t xml:space="preserve"># define SIMULATE_ID "GNU"</w:t>
        <w:br/>
        <w:t xml:space="preserve">#endif</w:t>
        <w:br/>
        <w:t xml:space="preserve">/* __INTEL_LLVM_COMPILER = VVVVRP prior to 2021.2.0, VVVVRRPP for 2021.2.0 and</w:t>
        <w:br/>
        <w:t xml:space="preserve"> * later.  Look for 6 digit vs. 8 digit version number to decide encoding.</w:t>
        <w:br/>
        <w:t xml:space="preserve"> * VVVV is no smaller than the current year when a versio is released.</w:t>
        <w:br/>
        <w:t xml:space="preserve"> */</w:t>
        <w:br/>
        <w:t xml:space="preserve">#if __INTEL_LLVM_COMPILER &lt; 1000000L</w:t>
        <w:br/>
        <w:t xml:space="preserve"># define COMPILER_VERSION_MAJOR DEC(__INTEL_LLVM_COMPILER/100)</w:t>
        <w:br/>
        <w:t xml:space="preserve"># define COMPILER_VERSION_MINOR DEC(__INTEL_LLVM_COMPILER/10 % 10)</w:t>
        <w:br/>
        <w:t xml:space="preserve"># define COMPILER_VERSION_PATCH DEC(__INTEL_LLVM_COMPILER    % 10)</w:t>
        <w:br/>
        <w:t xml:space="preserve">#else</w:t>
        <w:br/>
        <w:t xml:space="preserve"># define COMPILER_VERSION_MAJOR DEC(__INTEL_LLVM_COMPILER/10000)</w:t>
        <w:br/>
        <w:t xml:space="preserve"># define COMPILER_VERSION_MINOR DEC(__INTEL_LLVM_COMPILER/100 % 100)</w:t>
        <w:br/>
        <w:t xml:space="preserve"># define COMPILER_VERSION_PATCH DEC(__INTEL_LLVM_COMPILER     % 100)</w:t>
        <w:br/>
        <w:t xml:space="preserve">#endif</w:t>
        <w:br/>
        <w:t xml:space="preserve">#if defined(_MSC_VER)</w:t>
        <w:br/>
        <w:t xml:space="preserve">  /* _MSC_VER = VVRR */</w:t>
        <w:br/>
        <w:t xml:space="preserve"># define SIMULATE_VERSION_MAJOR DEC(_MSC_VER / 100)</w:t>
        <w:br/>
        <w:t xml:space="preserve"># define SIMULATE_VERSION_MINOR DEC(_MSC_VER % 100)</w:t>
        <w:br/>
        <w:t xml:space="preserve">#endif</w:t>
        <w:br/>
        <w:t xml:space="preserve">#if defined(__GNUC__)</w:t>
        <w:br/>
        <w:t xml:space="preserve"># define SIMULATE_VERSION_MAJOR DEC(__GNUC__)</w:t>
        <w:br/>
        <w:t xml:space="preserve">#elif defined(__GNUG__)</w:t>
        <w:br/>
        <w:t xml:space="preserve"># define SIMULATE_VERSION_MAJOR DEC(__GNUG__)</w:t>
        <w:br/>
        <w:t xml:space="preserve">#endif</w:t>
        <w:br/>
        <w:t xml:space="preserve">#if defined(__GNUC_MINOR__)</w:t>
        <w:br/>
        <w:t xml:space="preserve"># define SIMULATE_VERSION_MINOR DEC(__GNUC_MINOR__)</w:t>
        <w:br/>
        <w:t xml:space="preserve">#endif</w:t>
        <w:br/>
        <w:t xml:space="preserve">#if defined(__GNUC_PATCHLEVEL__)</w:t>
        <w:br/>
        <w:t xml:space="preserve"># define SIMULATE_VERSION_PATCH DEC(__GNUC_PATCHLEVEL__)</w:t>
        <w:br/>
        <w:t xml:space="preserve">#endif</w:t>
        <w:br/>
        <w:br/>
        <w:t xml:space="preserve">#elif defined(__PATHCC__)</w:t>
        <w:br/>
        <w:t xml:space="preserve"># define COMPILER_ID "PathScale"</w:t>
        <w:br/>
        <w:t xml:space="preserve"># define COMPILER_VERSION_MAJOR DEC(__PATHCC__)</w:t>
        <w:br/>
        <w:t xml:space="preserve"># define COMPILER_VERSION_MINOR DEC(__PATHCC_MINOR__)</w:t>
        <w:br/>
        <w:t xml:space="preserve"># if defined(__PATHCC_PATCHLEVEL__)</w:t>
        <w:br/>
        <w:t xml:space="preserve">#  define COMPILER_VERSION_PATCH DEC(__PATHCC_PATCHLEVEL__)</w:t>
        <w:br/>
        <w:t xml:space="preserve"># endif</w:t>
        <w:br/>
        <w:br/>
        <w:t xml:space="preserve">#elif defined(__BORLANDC__) &amp;&amp; defined(__CODEGEARC_VERSION__)</w:t>
        <w:br/>
        <w:t xml:space="preserve"># define COMPILER_ID "Embarcadero"</w:t>
        <w:br/>
        <w:t xml:space="preserve"># define COMPILER_VERSION_MAJOR HEX(__CODEGEARC_VERSION__&gt;&gt;24 &amp; 0x00FF)</w:t>
        <w:br/>
        <w:t xml:space="preserve"># define COMPILER_VERSION_MINOR HEX(__CODEGEARC_VERSION__&gt;&gt;16 &amp; 0x00FF)</w:t>
        <w:br/>
        <w:t xml:space="preserve"># define COMPILER_VERSION_PATCH DEC(__CODEGEARC_VERSION__     &amp; 0xFFFF)</w:t>
        <w:br/>
        <w:br/>
        <w:t xml:space="preserve">#elif defined(__BORLANDC__)</w:t>
        <w:br/>
        <w:t xml:space="preserve"># define COMPILER_ID "Borland"</w:t>
        <w:br/>
        <w:t xml:space="preserve">  /* __BORLANDC__ = 0xVRR */</w:t>
        <w:br/>
        <w:t xml:space="preserve"># define COMPILER_VERSION_MAJOR HEX(__BORLANDC__&gt;&gt;8)</w:t>
        <w:br/>
        <w:t xml:space="preserve"># define COMPILER_VERSION_MINOR HEX(__BORLANDC__ &amp; 0xFF)</w:t>
        <w:br/>
        <w:br/>
        <w:t xml:space="preserve">#elif defined(__WATCOMC__) &amp;&amp; __WATCOMC__ &lt; 1200</w:t>
        <w:br/>
        <w:t xml:space="preserve"># define COMPILER_ID "Watcom"</w:t>
        <w:br/>
        <w:t xml:space="preserve">   /* __WATCOMC__ = VVRR */</w:t>
        <w:br/>
        <w:t xml:space="preserve"># define COMPILER_VERSION_MAJOR DEC(__WATCOMC__ / 100)</w:t>
        <w:br/>
        <w:t xml:space="preserve"># define COMPILER_VERSION_MINOR DEC((__WATCOMC__ / 10) % 10)</w:t>
        <w:br/>
        <w:t xml:space="preserve"># if (__WATCOMC__ % 10) &gt; 0</w:t>
        <w:br/>
        <w:t xml:space="preserve">#  define COMPILER_VERSION_PATCH DEC(__WATCOMC__ % 10)</w:t>
        <w:br/>
        <w:t xml:space="preserve"># endif</w:t>
        <w:br/>
        <w:br/>
        <w:t xml:space="preserve">#elif defined(__WATCOMC__)</w:t>
        <w:br/>
        <w:t xml:space="preserve"># define COMPILER_ID "OpenWatcom"</w:t>
        <w:br/>
        <w:t xml:space="preserve">   /* __WATCOMC__ = VVRP + 1100 */</w:t>
        <w:br/>
        <w:t xml:space="preserve"># define COMPILER_VERSION_MAJOR DEC((__WATCOMC__ - 1100) / 100)</w:t>
        <w:br/>
        <w:t xml:space="preserve"># define COMPILER_VERSION_MINOR DEC((__WATCOMC__ / 10) % 10)</w:t>
        <w:br/>
        <w:t xml:space="preserve"># if (__WATCOMC__ % 10) &gt; 0</w:t>
        <w:br/>
        <w:t xml:space="preserve">#  define COMPILER_VERSION_PATCH DEC(__WATCOMC__ % 10)</w:t>
        <w:br/>
        <w:t xml:space="preserve"># endif</w:t>
        <w:br/>
        <w:br/>
        <w:t xml:space="preserve">#elif defined(__SUNPRO_CC)</w:t>
        <w:br/>
        <w:t xml:space="preserve"># define COMPILER_ID "SunPro"</w:t>
        <w:br/>
        <w:t xml:space="preserve"># if __SUNPRO_CC &gt;= 0x5100</w:t>
        <w:br/>
        <w:t xml:space="preserve">   /* __SUNPRO_CC = 0xVRRP */</w:t>
        <w:br/>
        <w:t xml:space="preserve">#  define COMPILER_VERSION_MAJOR HEX(__SUNPRO_CC&gt;&gt;12)</w:t>
        <w:br/>
        <w:t xml:space="preserve">#  define COMPILER_VERSION_MINOR HEX(__SUNPRO_CC&gt;&gt;4 &amp; 0xFF)</w:t>
        <w:br/>
        <w:t xml:space="preserve">#  define COMPILER_VERSION_PATCH HEX(__SUNPRO_CC    &amp; 0xF)</w:t>
        <w:br/>
        <w:t xml:space="preserve"># else</w:t>
        <w:br/>
        <w:t xml:space="preserve">   /* __SUNPRO_CC = 0xVRP */</w:t>
        <w:br/>
        <w:t xml:space="preserve">#  define COMPILER_VERSION_MAJOR HEX(__SUNPRO_CC&gt;&gt;8)</w:t>
        <w:br/>
        <w:t xml:space="preserve">#  define COMPILER_VERSION_MINOR HEX(__SUNPRO_CC&gt;&gt;4 &amp; 0xF)</w:t>
        <w:br/>
        <w:t xml:space="preserve">#  define COMPILER_VERSION_PATCH HEX(__SUNPRO_CC    &amp; 0xF)</w:t>
        <w:br/>
        <w:t xml:space="preserve"># endif</w:t>
        <w:br/>
        <w:br/>
        <w:t xml:space="preserve">#elif defined(__HP_aCC)</w:t>
        <w:br/>
        <w:t xml:space="preserve"># define COMPILER_ID "HP"</w:t>
        <w:br/>
        <w:t xml:space="preserve">  /* __HP_aCC = VVRRPP */</w:t>
        <w:br/>
        <w:t xml:space="preserve"># define COMPILER_VERSION_MAJOR DEC(__HP_aCC/10000)</w:t>
        <w:br/>
        <w:t xml:space="preserve"># define COMPILER_VERSION_MINOR DEC(__HP_aCC/100 % 100)</w:t>
        <w:br/>
        <w:t xml:space="preserve"># define COMPILER_VERSION_PATCH DEC(__HP_aCC     % 100)</w:t>
        <w:br/>
        <w:br/>
        <w:t xml:space="preserve">#elif defined(__DECCXX)</w:t>
        <w:br/>
        <w:t xml:space="preserve"># define COMPILER_ID "Compaq"</w:t>
        <w:br/>
        <w:t xml:space="preserve">  /* __DECCXX_VER = VVRRTPPPP */</w:t>
        <w:br/>
        <w:t xml:space="preserve"># define COMPILER_VERSION_MAJOR DEC(__DECCXX_VER/10000000)</w:t>
        <w:br/>
        <w:t xml:space="preserve"># define COMPILER_VERSION_MINOR DEC(__DECCXX_VER/100000  % 100)</w:t>
        <w:br/>
        <w:t xml:space="preserve"># define COMPILER_VERSION_PATCH DEC(__DECCXX_VER         % 10000)</w:t>
        <w:br/>
        <w:br/>
        <w:t xml:space="preserve">#elif defined(__IBMCPP__) &amp;&amp; defined(__COMPILER_VER__)</w:t>
        <w:br/>
        <w:t xml:space="preserve"># define COMPILER_ID "zOS"</w:t>
        <w:br/>
        <w:t xml:space="preserve">  /* __IBMCPP__ = VRP */</w:t>
        <w:br/>
        <w:t xml:space="preserve"># define COMPILER_VERSION_MAJOR DEC(__IBMCPP__/100)</w:t>
        <w:br/>
        <w:t xml:space="preserve"># define COMPILER_VERSION_MINOR DEC(__IBMCPP__/10 % 10)</w:t>
        <w:br/>
        <w:t xml:space="preserve"># define COMPILER_VERSION_PATCH DEC(__IBMCPP__    % 10)</w:t>
        <w:br/>
        <w:br/>
        <w:t xml:space="preserve">#elif defined(__ibmxl__) &amp;&amp; defined(__clang__)</w:t>
        <w:br/>
        <w:t xml:space="preserve"># define COMPILER_ID "XLClang"</w:t>
        <w:br/>
        <w:t xml:space="preserve"># define COMPILER_VERSION_MAJOR DEC(__ibmxl_version__)</w:t>
        <w:br/>
        <w:t xml:space="preserve"># define COMPILER_VERSION_MINOR DEC(__ibmxl_release__)</w:t>
        <w:br/>
        <w:t xml:space="preserve"># define COMPILER_VERSION_PATCH DEC(__ibmxl_modification__)</w:t>
        <w:br/>
        <w:t xml:space="preserve"># define COMPILER_VERSION_TWEAK DEC(__ibmxl_ptf_fix_level__)</w:t>
        <w:br/>
        <w:br/>
        <w:br/>
        <w:t xml:space="preserve">#elif defined(__IBMCPP__) &amp;&amp; !defined(__COMPILER_VER__) &amp;&amp; __IBMCPP__ &gt;= 800</w:t>
        <w:br/>
        <w:t xml:space="preserve"># define COMPILER_ID "XL"</w:t>
        <w:br/>
        <w:t xml:space="preserve">  /* __IBMCPP__ = VRP */</w:t>
        <w:br/>
        <w:t xml:space="preserve"># define COMPILER_VERSION_MAJOR DEC(__IBMCPP__/100)</w:t>
        <w:br/>
        <w:t xml:space="preserve"># define COMPILER_VERSION_MINOR DEC(__IBMCPP__/10 % 10)</w:t>
        <w:br/>
        <w:t xml:space="preserve"># define COMPILER_VERSION_PATCH DEC(__IBMCPP__    % 10)</w:t>
        <w:br/>
        <w:br/>
        <w:t xml:space="preserve">#elif defined(__IBMCPP__) &amp;&amp; !defined(__COMPILER_VER__) &amp;&amp; __IBMCPP__ &lt; 800</w:t>
        <w:br/>
        <w:t xml:space="preserve"># define COMPILER_ID "VisualAge"</w:t>
        <w:br/>
        <w:t xml:space="preserve">  /* __IBMCPP__ = VRP */</w:t>
        <w:br/>
        <w:t xml:space="preserve"># define COMPILER_VERSION_MAJOR DEC(__IBMCPP__/100)</w:t>
        <w:br/>
        <w:t xml:space="preserve"># define COMPILER_VERSION_MINOR DEC(__IBMCPP__/10 % 10)</w:t>
        <w:br/>
        <w:t xml:space="preserve"># define COMPILER_VERSION_PATCH DEC(__IBMCPP__    % 10)</w:t>
        <w:br/>
        <w:br/>
        <w:t xml:space="preserve">#elif defined(__NVCOMPILER)</w:t>
        <w:br/>
        <w:t xml:space="preserve"># define COMPILER_ID "NVHPC"</w:t>
        <w:br/>
        <w:t xml:space="preserve"># define COMPILER_VERSION_MAJOR DEC(__NVCOMPILER_MAJOR__)</w:t>
        <w:br/>
        <w:t xml:space="preserve"># define COMPILER_VERSION_MINOR DEC(__NVCOMPILER_MINOR__)</w:t>
        <w:br/>
        <w:t xml:space="preserve"># if defined(__NVCOMPILER_PATCHLEVEL__)</w:t>
        <w:br/>
        <w:t xml:space="preserve">#  define COMPILER_VERSION_PATCH DEC(__NVCOMPILER_PATCHLEVEL__)</w:t>
        <w:br/>
        <w:t xml:space="preserve"># endif</w:t>
        <w:br/>
        <w:br/>
        <w:t xml:space="preserve">#elif defined(__PGI)</w:t>
        <w:br/>
        <w:t xml:space="preserve"># define COMPILER_ID "PGI"</w:t>
        <w:br/>
        <w:t xml:space="preserve"># define COMPILER_VERSION_MAJOR DEC(__PGIC__)</w:t>
        <w:br/>
        <w:t xml:space="preserve"># define COMPILER_VERSION_MINOR DEC(__PGIC_MINOR__)</w:t>
        <w:br/>
        <w:t xml:space="preserve"># if defined(__PGIC_PATCHLEVEL__)</w:t>
        <w:br/>
        <w:t xml:space="preserve">#  define COMPILER_VERSION_PATCH DEC(__PGIC_PATCHLEVEL__)</w:t>
        <w:br/>
        <w:t xml:space="preserve"># endif</w:t>
        <w:br/>
        <w:br/>
        <w:t xml:space="preserve">#elif defined(_CRAYC)</w:t>
        <w:br/>
        <w:t xml:space="preserve"># define COMPILER_ID "Cray"</w:t>
        <w:br/>
        <w:t xml:space="preserve"># define COMPILER_VERSION_MAJOR DEC(_RELEASE_MAJOR)</w:t>
        <w:br/>
        <w:t xml:space="preserve"># define COMPILER_VERSION_MINOR DEC(_RELEASE_MINOR)</w:t>
        <w:br/>
        <w:br/>
        <w:t xml:space="preserve">#elif defined(__TI_COMPILER_VERSION__)</w:t>
        <w:br/>
        <w:t xml:space="preserve"># define COMPILER_ID "TI"</w:t>
        <w:br/>
        <w:t xml:space="preserve">  /* __TI_COMPILER_VERSION__ = VVVRRRPPP */</w:t>
        <w:br/>
        <w:t xml:space="preserve"># define COMPILER_VERSION_MAJOR DEC(__TI_COMPILER_VERSION__/1000000)</w:t>
        <w:br/>
        <w:t xml:space="preserve"># define COMPILER_VERSION_MINOR DEC(__TI_COMPILER_VERSION__/1000   % 1000)</w:t>
        <w:br/>
        <w:t xml:space="preserve"># define COMPILER_VERSION_PATCH DEC(__TI_COMPILER_VERSION__        % 1000)</w:t>
        <w:br/>
        <w:br/>
        <w:t xml:space="preserve">#elif defined(__FUJITSU) || defined(__FCC_VERSION) || defined(__fcc_version)</w:t>
        <w:br/>
        <w:t xml:space="preserve"># define COMPILER_ID "Fujitsu"</w:t>
        <w:br/>
        <w:br/>
        <w:t xml:space="preserve">#elif defined(__ghs__)</w:t>
        <w:br/>
        <w:t xml:space="preserve"># define COMPILER_ID "GHS"</w:t>
        <w:br/>
        <w:t xml:space="preserve">/* __GHS_VERSION_NUMBER = VVVVRP */</w:t>
        <w:br/>
        <w:t xml:space="preserve"># ifdef __GHS_VERSION_NUMBER</w:t>
        <w:br/>
        <w:t xml:space="preserve"># define COMPILER_VERSION_MAJOR DEC(__GHS_VERSION_NUMBER / 100)</w:t>
        <w:br/>
        <w:t xml:space="preserve"># define COMPILER_VERSION_MINOR DEC(__GHS_VERSION_NUMBER / 10 % 10)</w:t>
        <w:br/>
        <w:t xml:space="preserve"># define COMPILER_VERSION_PATCH DEC(__GHS_VERSION_NUMBER      % 10)</w:t>
        <w:br/>
        <w:t xml:space="preserve"># endif</w:t>
        <w:br/>
        <w:br/>
        <w:t xml:space="preserve">#elif defined(__SCO_VERSION__)</w:t>
        <w:br/>
        <w:t xml:space="preserve"># define COMPILER_ID "SCO"</w:t>
        <w:br/>
        <w:br/>
        <w:t xml:space="preserve">#elif defined(__ARMCC_VERSION) &amp;&amp; !defined(__clang__)</w:t>
        <w:br/>
        <w:t xml:space="preserve"># define COMPILER_ID "ARMCC"</w:t>
        <w:br/>
        <w:t xml:space="preserve">#if __ARMCC_VERSION &gt;= 1000000</w:t>
        <w:br/>
        <w:t xml:space="preserve">  /* __ARMCC_VERSION = VRRPPPP */</w:t>
        <w:br/>
        <w:t xml:space="preserve">  # define COMPILER_VERSION_MAJOR DEC(__ARMCC_VERSION/1000000)</w:t>
        <w:br/>
        <w:t xml:space="preserve">  # define COMPILER_VERSION_MINOR DEC(__ARMCC_VERSION/10000 % 100)</w:t>
        <w:br/>
        <w:t xml:space="preserve">  # define COMPILER_VERSION_PATCH DEC(__ARMCC_VERSION     % 10000)</w:t>
        <w:br/>
        <w:t xml:space="preserve">#else</w:t>
        <w:br/>
        <w:t xml:space="preserve">  /* __ARMCC_VERSION = VRPPPP */</w:t>
        <w:br/>
        <w:t xml:space="preserve">  # define COMPILER_VERSION_MAJOR DEC(__ARMCC_VERSION/100000)</w:t>
        <w:br/>
        <w:t xml:space="preserve">  # define COMPILER_VERSION_MINOR DEC(__ARMCC_VERSION/10000 % 10)</w:t>
        <w:br/>
        <w:t xml:space="preserve">  # define COMPILER_VERSION_PATCH DEC(__ARMCC_VERSION    % 10000)</w:t>
        <w:br/>
        <w:t xml:space="preserve">#endif</w:t>
        <w:br/>
        <w:br/>
        <w:br/>
        <w:t xml:space="preserve">#elif defined(__clang__) &amp;&amp; defined(__apple_build_version__)</w:t>
        <w:br/>
        <w:t xml:space="preserve"># define COMPILER_ID "AppleClang"</w:t>
        <w:br/>
        <w:t xml:space="preserve"># if defined(_MSC_VER)</w:t>
        <w:br/>
        <w:t xml:space="preserve">#  define SIMULATE_ID "MSVC"</w:t>
        <w:br/>
        <w:t xml:space="preserve"># endif</w:t>
        <w:br/>
        <w:t xml:space="preserve"># define COMPILER_VERSION_MAJOR DEC(__clang_major__)</w:t>
        <w:br/>
        <w:t xml:space="preserve"># define COMPILER_VERSION_MINOR DEC(__clang_minor__)</w:t>
        <w:br/>
        <w:t xml:space="preserve"># define COMPILER_VERSION_PATCH DEC(__clang_patchlevel__)</w:t>
        <w:br/>
        <w:t xml:space="preserve"># if defined(_MSC_VER)</w:t>
        <w:br/>
        <w:t xml:space="preserve">   /* _MSC_VER = VVRR */</w:t>
        <w:br/>
        <w:t xml:space="preserve">#  define SIMULATE_VERSION_MAJOR DEC(_MSC_VER / 100)</w:t>
        <w:br/>
        <w:t xml:space="preserve">#  define SIMULATE_VERSION_MINOR DEC(_MSC_VER % 100)</w:t>
        <w:br/>
        <w:t xml:space="preserve"># endif</w:t>
        <w:br/>
        <w:t xml:space="preserve"># define COMPILER_VERSION_TWEAK DEC(__apple_build_version__)</w:t>
        <w:br/>
        <w:br/>
        <w:t xml:space="preserve">#elif defined(__clang__) &amp;&amp; defined(__ARMCOMPILER_VERSION)</w:t>
        <w:br/>
        <w:t xml:space="preserve"># define COMPILER_ID "ARMClang"</w:t>
        <w:br/>
        <w:t xml:space="preserve">  # define COMPILER_VERSION_MAJOR DEC(__ARMCOMPILER_VERSION/1000000)</w:t>
        <w:br/>
        <w:t xml:space="preserve">  # define COMPILER_VERSION_MINOR DEC(__ARMCOMPILER_VERSION/10000 % 100)</w:t>
        <w:br/>
        <w:t xml:space="preserve">  # define COMPILER_VERSION_PATCH DEC(__ARMCOMPILER_VERSION     % 10000)</w:t>
        <w:br/>
        <w:t xml:space="preserve"># define COMPILER_VERSION_INTERNAL DEC(__ARMCOMPILER_VERSION)</w:t>
        <w:br/>
        <w:br/>
        <w:t xml:space="preserve">#elif defined(__clang__)</w:t>
        <w:br/>
        <w:t xml:space="preserve"># define COMPILER_ID "Clang"</w:t>
        <w:br/>
        <w:t xml:space="preserve"># if defined(_MSC_VER)</w:t>
        <w:br/>
        <w:t xml:space="preserve">#  define SIMULATE_ID "MSVC"</w:t>
        <w:br/>
        <w:t xml:space="preserve"># endif</w:t>
        <w:br/>
        <w:t xml:space="preserve"># define COMPILER_VERSION_MAJOR DEC(__clang_major__)</w:t>
        <w:br/>
        <w:t xml:space="preserve"># define COMPILER_VERSION_MINOR DEC(__clang_minor__)</w:t>
        <w:br/>
        <w:t xml:space="preserve"># define COMPILER_VERSION_PATCH DEC(__clang_patchlevel__)</w:t>
        <w:br/>
        <w:t xml:space="preserve"># if defined(_MSC_VER)</w:t>
        <w:br/>
        <w:t xml:space="preserve">   /* _MSC_VER = VVRR */</w:t>
        <w:br/>
        <w:t xml:space="preserve">#  define SIMULATE_VERSION_MAJOR DEC(_MSC_VER / 100)</w:t>
        <w:br/>
        <w:t xml:space="preserve">#  define SIMULATE_VERSION_MINOR DEC(_MSC_VER % 100)</w:t>
        <w:br/>
        <w:t xml:space="preserve"># endif</w:t>
        <w:br/>
        <w:br/>
        <w:t xml:space="preserve">#elif defined(__GNUC__) || defined(__GNUG__)</w:t>
        <w:br/>
        <w:t xml:space="preserve"># define COMPILER_ID "GNU"</w:t>
        <w:br/>
        <w:t xml:space="preserve"># if defined(__GNUC__)</w:t>
        <w:br/>
        <w:t xml:space="preserve">#  define COMPILER_VERSION_MAJOR DEC(__GNUC__)</w:t>
        <w:br/>
        <w:t xml:space="preserve"># else</w:t>
        <w:br/>
        <w:t xml:space="preserve">#  define COMPILER_VERSION_MAJOR DEC(__GNUG__)</w:t>
        <w:br/>
        <w:t xml:space="preserve"># endif</w:t>
        <w:br/>
        <w:t xml:space="preserve"># if defined(__GNUC_MINOR__)</w:t>
        <w:br/>
        <w:t xml:space="preserve">#  define COMPILER_VERSION_MINOR DEC(__GNUC_MINOR__)</w:t>
        <w:br/>
        <w:t xml:space="preserve"># endif</w:t>
        <w:br/>
        <w:t xml:space="preserve"># if defined(__GNUC_PATCHLEVEL__)</w:t>
        <w:br/>
        <w:t xml:space="preserve">#  define COMPILER_VERSION_PATCH DEC(__GNUC_PATCHLEVEL__)</w:t>
        <w:br/>
        <w:t xml:space="preserve"># endif</w:t>
        <w:br/>
        <w:br/>
        <w:t xml:space="preserve">#elif defined(_MSC_VER)</w:t>
        <w:br/>
        <w:t xml:space="preserve"># define COMPILER_ID "MSVC"</w:t>
        <w:br/>
        <w:t xml:space="preserve">  /* _MSC_VER = VVRR */</w:t>
        <w:br/>
        <w:t xml:space="preserve"># define COMPILER_VERSION_MAJOR DEC(_MSC_VER / 100)</w:t>
        <w:br/>
        <w:t xml:space="preserve"># define COMPILER_VERSION_MINOR DEC(_MSC_VER % 100)</w:t>
        <w:br/>
        <w:t xml:space="preserve"># if defined(_MSC_FULL_VER)</w:t>
        <w:br/>
        <w:t xml:space="preserve">#  if _MSC_VER &gt;= 1400</w:t>
        <w:br/>
        <w:t xml:space="preserve">    /* _MSC_FULL_VER = VVRRPPPPP */</w:t>
        <w:br/>
        <w:t xml:space="preserve">#   define COMPILER_VERSION_PATCH DEC(_MSC_FULL_VER % 100000)</w:t>
        <w:br/>
        <w:t xml:space="preserve">#  else</w:t>
        <w:br/>
        <w:t xml:space="preserve">    /* _MSC_FULL_VER = VVRRPPPP */</w:t>
        <w:br/>
        <w:t xml:space="preserve">#   define COMPILER_VERSION_PATCH DEC(_MSC_FULL_VER % 10000)</w:t>
        <w:br/>
        <w:t xml:space="preserve">#  endif</w:t>
        <w:br/>
        <w:t xml:space="preserve"># endif</w:t>
        <w:br/>
        <w:t xml:space="preserve"># if defined(_MSC_BUILD)</w:t>
        <w:br/>
        <w:t xml:space="preserve">#  define COMPILER_VERSION_TWEAK DEC(_MSC_BUILD)</w:t>
        <w:br/>
        <w:t xml:space="preserve"># endif</w:t>
        <w:br/>
        <w:br/>
        <w:t xml:space="preserve">#elif defined(__VISUALDSPVERSION__) || defined(__ADSPBLACKFIN__) || defined(__ADSPTS__) || defined(__ADSP21000__)</w:t>
        <w:br/>
        <w:t xml:space="preserve"># define COMPILER_ID "ADSP"</w:t>
        <w:br/>
        <w:t xml:space="preserve">#if defined(__VISUALDSPVERSION__)</w:t>
        <w:br/>
        <w:t xml:space="preserve">  /* __VISUALDSPVERSION__ = 0xVVRRPP00 */</w:t>
        <w:br/>
        <w:t xml:space="preserve"># define COMPILER_VERSION_MAJOR HEX(__VISUALDSPVERSION__&gt;&gt;24)</w:t>
        <w:br/>
        <w:t xml:space="preserve"># define COMPILER_VERSION_MINOR HEX(__VISUALDSPVERSION__&gt;&gt;16 &amp; 0xFF)</w:t>
        <w:br/>
        <w:t xml:space="preserve"># define COMPILER_VERSION_PATCH HEX(__VISUALDSPVERSION__&gt;&gt;8  &amp; 0xFF)</w:t>
        <w:br/>
        <w:t xml:space="preserve">#endif</w:t>
        <w:br/>
        <w:br/>
        <w:t xml:space="preserve">#elif defined(__IAR_SYSTEMS_ICC__) || defined(__IAR_SYSTEMS_ICC)</w:t>
        <w:br/>
        <w:t xml:space="preserve"># define COMPILER_ID "IAR"</w:t>
        <w:br/>
        <w:t xml:space="preserve"># if defined(__VER__) &amp;&amp; defined(__ICCARM__)</w:t>
        <w:br/>
        <w:t xml:space="preserve">#  define COMPILER_VERSION_MAJOR DEC((__VER__) / 1000000)</w:t>
        <w:br/>
        <w:t xml:space="preserve">#  define COMPILER_VERSION_MINOR DEC(((__VER__) / 1000) % 1000)</w:t>
        <w:br/>
        <w:t xml:space="preserve">#  define COMPILER_VERSION_PATCH DEC((__VER__) % 1000)</w:t>
        <w:br/>
        <w:t xml:space="preserve">#  define COMPILER_VERSION_INTERNAL DEC(__IAR_SYSTEMS_ICC__)</w:t>
        <w:br/>
        <w:t xml:space="preserve"># elif defined(__VER__) &amp;&amp; (defined(__ICCAVR__) || defined(__ICCRX__) || defined(__ICCRH850__) || defined(__ICCRL78__) || defined(__ICC430__) || defined(__ICCRISCV__) || defined(__ICCV850__) || defined(__ICC8051__) || defined(__ICCSTM8__))</w:t>
        <w:br/>
        <w:t xml:space="preserve">#  define COMPILER_VERSION_MAJOR DEC((__VER__) / 100)</w:t>
        <w:br/>
        <w:t xml:space="preserve">#  define COMPILER_VERSION_MINOR DEC((__VER__) - (((__VER__) / 100)*100))</w:t>
        <w:br/>
        <w:t xml:space="preserve">#  define COMPILER_VERSION_PATCH DEC(__SUBVERSION__)</w:t>
        <w:br/>
        <w:t xml:space="preserve">#  define COMPILER_VERSION_INTERNAL DEC(__IAR_SYSTEMS_ICC__)</w:t>
        <w:br/>
        <w:t xml:space="preserve"># endif</w:t>
        <w:br/>
        <w:br/>
        <w:br/>
        <w:t xml:space="preserve">/* These compilers are either not known or too old to define an</w:t>
        <w:br/>
        <w:t xml:space="preserve">  identification macro.  Try to identify the platform and guess that</w:t>
        <w:br/>
        <w:t xml:space="preserve">  it is the native compiler.  */</w:t>
        <w:br/>
        <w:t xml:space="preserve">#elif defined(__hpux) || defined(__hpua)</w:t>
        <w:br/>
        <w:t xml:space="preserve"># define COMPILER_ID "HP"</w:t>
        <w:br/>
        <w:br/>
        <w:t xml:space="preserve">#else /* unknown compiler */</w:t>
        <w:br/>
        <w:t xml:space="preserve"># define COMPILER_ID ""</w:t>
        <w:br/>
        <w:t xml:space="preserve">#endif</w:t>
        <w:br/>
        <w:br/>
        <w:t xml:space="preserve">/* Construct the string literal in pieces to prevent the source from</w:t>
        <w:br/>
        <w:t xml:space="preserve">   getting matched.  Store it in a pointer rather than an array</w:t>
        <w:br/>
        <w:t xml:space="preserve">   because some compilers will just produce instructions to fill the</w:t>
        <w:br/>
        <w:t xml:space="preserve">   array rather than assigning a pointer to a static array.  */</w:t>
        <w:br/>
        <w:t xml:space="preserve">char const* info_compiler = "INFO" ":" "compiler[" COMPILER_ID "]";</w:t>
        <w:br/>
        <w:t xml:space="preserve">#ifdef SIMULATE_ID</w:t>
        <w:br/>
        <w:t xml:space="preserve">char const* info_simulate = "INFO" ":" "simulate[" SIMULATE_ID "]";</w:t>
        <w:br/>
        <w:t xml:space="preserve">#endif</w:t>
        <w:br/>
        <w:br/>
        <w:t xml:space="preserve">#ifdef __QNXNTO__</w:t>
        <w:br/>
        <w:t xml:space="preserve">char const* qnxnto = "INFO" ":" "qnxnto[]";</w:t>
        <w:br/>
        <w:t xml:space="preserve">#endif</w:t>
        <w:br/>
        <w:br/>
        <w:t xml:space="preserve">#if defined(__CRAYXT_COMPUTE_LINUX_TARGET)</w:t>
        <w:br/>
        <w:t xml:space="preserve">char const *info_cray = "INFO" ":" "compiler_wrapper[CrayPrgEnv]";</w:t>
        <w:br/>
        <w:t xml:space="preserve">#endif</w:t>
        <w:br/>
        <w:br/>
        <w:t xml:space="preserve">#define STRINGIFY_HELPER(X) #X</w:t>
        <w:br/>
        <w:t xml:space="preserve">#define STRINGIFY(X) STRINGIFY_HELPER(X)</w:t>
        <w:br/>
        <w:br/>
        <w:t xml:space="preserve">/* Identify known platforms by name.  */</w:t>
        <w:br/>
        <w:t xml:space="preserve">#if defined(__linux) || defined(__linux__) || defined(linux)</w:t>
        <w:br/>
        <w:t xml:space="preserve"># define PLATFORM_ID "Linux"</w:t>
        <w:br/>
        <w:br/>
        <w:t xml:space="preserve">#elif defined(__CYGWIN__)</w:t>
        <w:br/>
        <w:t xml:space="preserve"># define PLATFORM_ID "Cygwin"</w:t>
        <w:br/>
        <w:br/>
        <w:t xml:space="preserve">#elif defined(__MINGW32__)</w:t>
        <w:br/>
        <w:t xml:space="preserve"># define PLATFORM_ID "MinGW"</w:t>
        <w:br/>
        <w:br/>
        <w:t xml:space="preserve">#elif defined(__APPLE__)</w:t>
        <w:br/>
        <w:t xml:space="preserve"># define PLATFORM_ID "Darwin"</w:t>
        <w:br/>
        <w:br/>
        <w:t xml:space="preserve">#elif defined(_WIN32) || defined(__WIN32__) || defined(WIN32)</w:t>
        <w:br/>
        <w:t xml:space="preserve"># define PLATFORM_ID "Windows"</w:t>
        <w:br/>
        <w:br/>
        <w:t xml:space="preserve">#elif defined(__FreeBSD__) || defined(__FreeBSD)</w:t>
        <w:br/>
        <w:t xml:space="preserve"># define PLATFORM_ID "FreeBSD"</w:t>
        <w:br/>
        <w:br/>
        <w:t xml:space="preserve">#elif defined(__NetBSD__) || defined(__NetBSD)</w:t>
        <w:br/>
        <w:t xml:space="preserve"># define PLATFORM_ID "NetBSD"</w:t>
        <w:br/>
        <w:br/>
        <w:t xml:space="preserve">#elif defined(__OpenBSD__) || defined(__OPENBSD)</w:t>
        <w:br/>
        <w:t xml:space="preserve"># define PLATFORM_ID "OpenBSD"</w:t>
        <w:br/>
        <w:br/>
        <w:t xml:space="preserve">#elif defined(__sun) || defined(sun)</w:t>
        <w:br/>
        <w:t xml:space="preserve"># define PLATFORM_ID "SunOS"</w:t>
        <w:br/>
        <w:br/>
        <w:t xml:space="preserve">#elif defined(_AIX) || defined(__AIX) || defined(__AIX__) || defined(__aix) || defined(__aix__)</w:t>
        <w:br/>
        <w:t xml:space="preserve"># define PLATFORM_ID "AIX"</w:t>
        <w:br/>
        <w:br/>
        <w:t xml:space="preserve">#elif defined(__hpux) || defined(__hpux__)</w:t>
        <w:br/>
        <w:t xml:space="preserve"># define PLATFORM_ID "HP-UX"</w:t>
        <w:br/>
        <w:br/>
        <w:t xml:space="preserve">#elif defined(__HAIKU__)</w:t>
        <w:br/>
        <w:t xml:space="preserve"># define PLATFORM_ID "Haiku"</w:t>
        <w:br/>
        <w:br/>
        <w:t xml:space="preserve">#elif defined(__BeOS) || defined(__BEOS__) || defined(_BEOS)</w:t>
        <w:br/>
        <w:t xml:space="preserve"># define PLATFORM_ID "BeOS"</w:t>
        <w:br/>
        <w:br/>
        <w:t xml:space="preserve">#elif defined(__QNX__) || defined(__QNXNTO__)</w:t>
        <w:br/>
        <w:t xml:space="preserve"># define PLATFORM_ID "QNX"</w:t>
        <w:br/>
        <w:br/>
        <w:t xml:space="preserve">#elif defined(__tru64) || defined(_tru64) || defined(__TRU64__)</w:t>
        <w:br/>
        <w:t xml:space="preserve"># define PLATFORM_ID "Tru64"</w:t>
        <w:br/>
        <w:br/>
        <w:t xml:space="preserve">#elif defined(__riscos) || defined(__riscos__)</w:t>
        <w:br/>
        <w:t xml:space="preserve"># define PLATFORM_ID "RISCos"</w:t>
        <w:br/>
        <w:br/>
        <w:t xml:space="preserve">#elif defined(__sinix) || defined(__sinix__) || defined(__SINIX__)</w:t>
        <w:br/>
        <w:t xml:space="preserve"># define PLATFORM_ID "SINIX"</w:t>
        <w:br/>
        <w:br/>
        <w:t xml:space="preserve">#elif defined(__UNIX_SV__)</w:t>
        <w:br/>
        <w:t xml:space="preserve"># define PLATFORM_ID "UNIX_SV"</w:t>
        <w:br/>
        <w:br/>
        <w:t xml:space="preserve">#elif defined(__bsdos__)</w:t>
        <w:br/>
        <w:t xml:space="preserve"># define PLATFORM_ID "BSDOS"</w:t>
        <w:br/>
        <w:br/>
        <w:t xml:space="preserve">#elif defined(_MPRAS) || defined(MPRAS)</w:t>
        <w:br/>
        <w:t xml:space="preserve"># define PLATFORM_ID "MP-RAS"</w:t>
        <w:br/>
        <w:br/>
        <w:t xml:space="preserve">#elif defined(__osf) || defined(__osf__)</w:t>
        <w:br/>
        <w:t xml:space="preserve"># define PLATFORM_ID "OSF1"</w:t>
        <w:br/>
        <w:br/>
        <w:t xml:space="preserve">#elif defined(_SCO_SV) || defined(SCO_SV) || defined(sco_sv)</w:t>
        <w:br/>
        <w:t xml:space="preserve"># define PLATFORM_ID "SCO_SV"</w:t>
        <w:br/>
        <w:br/>
        <w:t xml:space="preserve">#elif defined(__ultrix) || defined(__ultrix__) || defined(_ULTRIX)</w:t>
        <w:br/>
        <w:t xml:space="preserve"># define PLATFORM_ID "ULTRIX"</w:t>
        <w:br/>
        <w:br/>
        <w:t xml:space="preserve">#elif defined(__XENIX__) || defined(_XENIX) || defined(XENIX)</w:t>
        <w:br/>
        <w:t xml:space="preserve"># define PLATFORM_ID "Xenix"</w:t>
        <w:br/>
        <w:br/>
        <w:t xml:space="preserve">#elif defined(__WATCOMC__)</w:t>
        <w:br/>
        <w:t xml:space="preserve"># if defined(__LINUX__)</w:t>
        <w:br/>
        <w:t xml:space="preserve">#  define PLATFORM_ID "Linux"</w:t>
        <w:br/>
        <w:br/>
        <w:t xml:space="preserve"># elif defined(__DOS__)</w:t>
        <w:br/>
        <w:t xml:space="preserve">#  define PLATFORM_ID "DOS"</w:t>
        <w:br/>
        <w:br/>
        <w:t xml:space="preserve"># elif defined(__OS2__)</w:t>
        <w:br/>
        <w:t xml:space="preserve">#  define PLATFORM_ID "OS2"</w:t>
        <w:br/>
        <w:br/>
        <w:t xml:space="preserve"># elif defined(__WINDOWS__)</w:t>
        <w:br/>
        <w:t xml:space="preserve">#  define PLATFORM_ID "Windows3x"</w:t>
        <w:br/>
        <w:br/>
        <w:t xml:space="preserve"># elif defined(__VXWORKS__)</w:t>
        <w:br/>
        <w:t xml:space="preserve">#  define PLATFORM_ID "VxWorks"</w:t>
        <w:br/>
        <w:br/>
        <w:t xml:space="preserve"># else /* unknown platform */</w:t>
        <w:br/>
        <w:t xml:space="preserve">#  define PLATFORM_ID</w:t>
        <w:br/>
        <w:t xml:space="preserve"># endif</w:t>
        <w:br/>
        <w:br/>
        <w:t xml:space="preserve">#elif defined(__INTEGRITY)</w:t>
        <w:br/>
        <w:t xml:space="preserve"># if defined(INT_178B)</w:t>
        <w:br/>
        <w:t xml:space="preserve">#  define PLATFORM_ID "Integrity178"</w:t>
        <w:br/>
        <w:br/>
        <w:t xml:space="preserve"># else /* regular Integrity */</w:t>
        <w:br/>
        <w:t xml:space="preserve">#  define PLATFORM_ID "Integrity"</w:t>
        <w:br/>
        <w:t xml:space="preserve"># endif</w:t>
        <w:br/>
        <w:br/>
        <w:t xml:space="preserve">#else /* unknown platform */</w:t>
        <w:br/>
        <w:t xml:space="preserve"># define PLATFORM_ID</w:t>
        <w:br/>
        <w:br/>
        <w:t xml:space="preserve">#endif</w:t>
        <w:br/>
        <w:br/>
        <w:t xml:space="preserve">/* For windows compilers MSVC and Intel we can determine</w:t>
        <w:br/>
        <w:t xml:space="preserve">   the architecture of the compiler being used.  This is because</w:t>
        <w:br/>
        <w:t xml:space="preserve">   the compilers do not have flags that can change the architecture,</w:t>
        <w:br/>
        <w:t xml:space="preserve">   but rather depend on which compiler is being used</w:t>
        <w:br/>
        <w:t xml:space="preserve">*/</w:t>
        <w:br/>
        <w:t xml:space="preserve">#if defined(_WIN32) &amp;&amp; defined(_MSC_VER)</w:t>
        <w:br/>
        <w:t xml:space="preserve"># if defined(_M_IA64)</w:t>
        <w:br/>
        <w:t xml:space="preserve">#  define ARCHITECTURE_ID "IA64"</w:t>
        <w:br/>
        <w:br/>
        <w:t xml:space="preserve"># elif defined(_M_ARM64EC)</w:t>
        <w:br/>
        <w:t xml:space="preserve">#  define ARCHITECTURE_ID "ARM64EC"</w:t>
        <w:br/>
        <w:br/>
        <w:t xml:space="preserve"># elif defined(_M_X64) || defined(_M_AMD64)</w:t>
        <w:br/>
        <w:t xml:space="preserve">#  define ARCHITECTURE_ID "x64"</w:t>
        <w:br/>
        <w:br/>
        <w:t xml:space="preserve"># elif defined(_M_IX86)</w:t>
        <w:br/>
        <w:t xml:space="preserve">#  define ARCHITECTURE_ID "X86"</w:t>
        <w:br/>
        <w:br/>
        <w:t xml:space="preserve"># elif defined(_M_ARM64)</w:t>
        <w:br/>
        <w:t xml:space="preserve">#  define ARCHITECTURE_ID "ARM64"</w:t>
        <w:br/>
        <w:br/>
        <w:t xml:space="preserve"># elif defined(_M_ARM)</w:t>
        <w:br/>
        <w:t xml:space="preserve">#  if _M_ARM == 4</w:t>
        <w:br/>
        <w:t xml:space="preserve">#   define ARCHITECTURE_ID "ARMV4I"</w:t>
        <w:br/>
        <w:t xml:space="preserve">#  elif _M_ARM == 5</w:t>
        <w:br/>
        <w:t xml:space="preserve">#   define ARCHITECTURE_ID "ARMV5I"</w:t>
        <w:br/>
        <w:t xml:space="preserve">#  else</w:t>
        <w:br/>
        <w:t xml:space="preserve">#   define ARCHITECTURE_ID "ARMV" STRINGIFY(_M_ARM)</w:t>
        <w:br/>
        <w:t xml:space="preserve">#  endif</w:t>
        <w:br/>
        <w:br/>
        <w:t xml:space="preserve"># elif defined(_M_MIPS)</w:t>
        <w:br/>
        <w:t xml:space="preserve">#  define ARCHITECTURE_ID "MIPS"</w:t>
        <w:br/>
        <w:br/>
        <w:t xml:space="preserve"># elif defined(_M_SH)</w:t>
        <w:br/>
        <w:t xml:space="preserve">#  define ARCHITECTURE_ID "SHx"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#elif defined(__WATCOMC__)</w:t>
        <w:br/>
        <w:t xml:space="preserve"># if defined(_M_I86)</w:t>
        <w:br/>
        <w:t xml:space="preserve">#  define ARCHITECTURE_ID "I86"</w:t>
        <w:br/>
        <w:br/>
        <w:t xml:space="preserve"># elif defined(_M_IX86)</w:t>
        <w:br/>
        <w:t xml:space="preserve">#  define ARCHITECTURE_ID "X86"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#elif defined(__IAR_SYSTEMS_ICC__) || defined(__IAR_SYSTEMS_ICC)</w:t>
        <w:br/>
        <w:t xml:space="preserve"># if defined(__ICCARM__)</w:t>
        <w:br/>
        <w:t xml:space="preserve">#  define ARCHITECTURE_ID "ARM"</w:t>
        <w:br/>
        <w:br/>
        <w:t xml:space="preserve"># elif defined(__ICCRX__)</w:t>
        <w:br/>
        <w:t xml:space="preserve">#  define ARCHITECTURE_ID "RX"</w:t>
        <w:br/>
        <w:br/>
        <w:t xml:space="preserve"># elif defined(__ICCRH850__)</w:t>
        <w:br/>
        <w:t xml:space="preserve">#  define ARCHITECTURE_ID "RH850"</w:t>
        <w:br/>
        <w:br/>
        <w:t xml:space="preserve"># elif defined(__ICCRL78__)</w:t>
        <w:br/>
        <w:t xml:space="preserve">#  define ARCHITECTURE_ID "RL78"</w:t>
        <w:br/>
        <w:br/>
        <w:t xml:space="preserve"># elif defined(__ICCRISCV__)</w:t>
        <w:br/>
        <w:t xml:space="preserve">#  define ARCHITECTURE_ID "RISCV"</w:t>
        <w:br/>
        <w:br/>
        <w:t xml:space="preserve"># elif defined(__ICCAVR__)</w:t>
        <w:br/>
        <w:t xml:space="preserve">#  define ARCHITECTURE_ID "AVR"</w:t>
        <w:br/>
        <w:br/>
        <w:t xml:space="preserve"># elif defined(__ICC430__)</w:t>
        <w:br/>
        <w:t xml:space="preserve">#  define ARCHITECTURE_ID "MSP430"</w:t>
        <w:br/>
        <w:br/>
        <w:t xml:space="preserve"># elif defined(__ICCV850__)</w:t>
        <w:br/>
        <w:t xml:space="preserve">#  define ARCHITECTURE_ID "V850"</w:t>
        <w:br/>
        <w:br/>
        <w:t xml:space="preserve"># elif defined(__ICC8051__)</w:t>
        <w:br/>
        <w:t xml:space="preserve">#  define ARCHITECTURE_ID "8051"</w:t>
        <w:br/>
        <w:br/>
        <w:t xml:space="preserve"># elif defined(__ICCSTM8__)</w:t>
        <w:br/>
        <w:t xml:space="preserve">#  define ARCHITECTURE_ID "STM8"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#elif defined(__ghs__)</w:t>
        <w:br/>
        <w:t xml:space="preserve"># if defined(__PPC64__)</w:t>
        <w:br/>
        <w:t xml:space="preserve">#  define ARCHITECTURE_ID "PPC64"</w:t>
        <w:br/>
        <w:br/>
        <w:t xml:space="preserve"># elif defined(__ppc__)</w:t>
        <w:br/>
        <w:t xml:space="preserve">#  define ARCHITECTURE_ID "PPC"</w:t>
        <w:br/>
        <w:br/>
        <w:t xml:space="preserve"># elif defined(__ARM__)</w:t>
        <w:br/>
        <w:t xml:space="preserve">#  define ARCHITECTURE_ID "ARM"</w:t>
        <w:br/>
        <w:br/>
        <w:t xml:space="preserve"># elif defined(__x86_64__)</w:t>
        <w:br/>
        <w:t xml:space="preserve">#  define ARCHITECTURE_ID "x64"</w:t>
        <w:br/>
        <w:br/>
        <w:t xml:space="preserve"># elif defined(__i386__)</w:t>
        <w:br/>
        <w:t xml:space="preserve">#  define ARCHITECTURE_ID "X86"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#elif defined(__TI_COMPILER_VERSION__)</w:t>
        <w:br/>
        <w:t xml:space="preserve"># if defined(__TI_ARM__)</w:t>
        <w:br/>
        <w:t xml:space="preserve">#  define ARCHITECTURE_ID "ARM"</w:t>
        <w:br/>
        <w:br/>
        <w:t xml:space="preserve"># elif defined(__MSP430__)</w:t>
        <w:br/>
        <w:t xml:space="preserve">#  define ARCHITECTURE_ID "MSP430"</w:t>
        <w:br/>
        <w:br/>
        <w:t xml:space="preserve"># elif defined(__TMS320C28XX__)</w:t>
        <w:br/>
        <w:t xml:space="preserve">#  define ARCHITECTURE_ID "TMS320C28x"</w:t>
        <w:br/>
        <w:br/>
        <w:t xml:space="preserve"># elif defined(__TMS320C6X__) || defined(_TMS320C6X)</w:t>
        <w:br/>
        <w:t xml:space="preserve">#  define ARCHITECTURE_ID "TMS320C6x"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#else</w:t>
        <w:br/>
        <w:t xml:space="preserve">#  define ARCHITECTURE_ID</w:t>
        <w:br/>
        <w:t xml:space="preserve">#endif</w:t>
        <w:br/>
        <w:br/>
        <w:t xml:space="preserve">/* Convert integer to decimal digit literals.  */</w:t>
        <w:br/>
        <w:t xml:space="preserve">#define DEC(n)                   \</w:t>
        <w:br/>
        <w:t xml:space="preserve">  ('0' + (((n) / 10000000)%10)), \</w:t>
        <w:br/>
        <w:t xml:space="preserve">  ('0' + (((n) / 1000000)%10)),  \</w:t>
        <w:br/>
        <w:t xml:space="preserve">  ('0' + (((n) / 100000)%10)),   \</w:t>
        <w:br/>
        <w:t xml:space="preserve">  ('0' + (((n) / 10000)%10)),    \</w:t>
        <w:br/>
        <w:t xml:space="preserve">  ('0' + (((n) / 1000)%10)),     \</w:t>
        <w:br/>
        <w:t xml:space="preserve">  ('0' + (((n) / 100)%10)),      \</w:t>
        <w:br/>
        <w:t xml:space="preserve">  ('0' + (((n) / 10)%10)),       \</w:t>
        <w:br/>
        <w:t xml:space="preserve">  ('0' +  ((n) % 10))</w:t>
        <w:br/>
        <w:br/>
        <w:t xml:space="preserve">/* Convert integer to hex digit literals.  */</w:t>
        <w:br/>
        <w:t xml:space="preserve">#define HEX(n)             \</w:t>
        <w:br/>
        <w:t xml:space="preserve">  ('0' + ((n)&gt;&gt;28 &amp; 0xF)), \</w:t>
        <w:br/>
        <w:t xml:space="preserve">  ('0' + ((n)&gt;&gt;24 &amp; 0xF)), \</w:t>
        <w:br/>
        <w:t xml:space="preserve">  ('0' + ((n)&gt;&gt;20 &amp; 0xF)), \</w:t>
        <w:br/>
        <w:t xml:space="preserve">  ('0' + ((n)&gt;&gt;16 &amp; 0xF)), \</w:t>
        <w:br/>
        <w:t xml:space="preserve">  ('0' + ((n)&gt;&gt;12 &amp; 0xF)), \</w:t>
        <w:br/>
        <w:t xml:space="preserve">  ('0' + ((n)&gt;&gt;8  &amp; 0xF)), \</w:t>
        <w:br/>
        <w:t xml:space="preserve">  ('0' + ((n)&gt;&gt;4  &amp; 0xF)), \</w:t>
        <w:br/>
        <w:t xml:space="preserve">  ('0' + ((n)     &amp; 0xF))</w:t>
        <w:br/>
        <w:br/>
        <w:t xml:space="preserve">/* Construct a string literal encoding the version number components. */</w:t>
        <w:br/>
        <w:t xml:space="preserve">#ifdef COMPILER_VERSION_MAJOR</w:t>
        <w:br/>
        <w:t xml:space="preserve">char const info_version[] = {</w:t>
        <w:br/>
        <w:t xml:space="preserve">  'I', 'N', 'F', 'O', ':',</w:t>
        <w:br/>
        <w:t xml:space="preserve">  'c','o','m','p','i','l','e','r','_','v','e','r','s','i','o','n','[',</w:t>
        <w:br/>
        <w:t xml:space="preserve">  COMPILER_VERSION_MAJOR,</w:t>
        <w:br/>
        <w:t xml:space="preserve"># ifdef COMPILER_VERSION_MINOR</w:t>
        <w:br/>
        <w:t xml:space="preserve">  '.', COMPILER_VERSION_MINOR,</w:t>
        <w:br/>
        <w:t xml:space="preserve">#  ifdef COMPILER_VERSION_PATCH</w:t>
        <w:br/>
        <w:t xml:space="preserve">   '.', COMPILER_VERSION_PATCH,</w:t>
        <w:br/>
        <w:t xml:space="preserve">#   ifdef COMPILER_VERSION_TWEAK</w:t>
        <w:br/>
        <w:t xml:space="preserve">    '.', COMPILER_VERSION_TWEAK,</w:t>
        <w:br/>
        <w:t xml:space="preserve">#   endif</w:t>
        <w:br/>
        <w:t xml:space="preserve">#  endif</w:t>
        <w:br/>
        <w:t xml:space="preserve"># endif</w:t>
        <w:br/>
        <w:t xml:space="preserve">  ']','\0'};</w:t>
        <w:br/>
        <w:t xml:space="preserve">#endif</w:t>
        <w:br/>
        <w:br/>
        <w:t xml:space="preserve">/* Construct a string literal encoding the internal version number. */</w:t>
        <w:br/>
        <w:t xml:space="preserve">#ifdef COMPILER_VERSION_INTERNAL</w:t>
        <w:br/>
        <w:t xml:space="preserve">char const info_version_internal[] = {</w:t>
        <w:br/>
        <w:t xml:space="preserve">  'I', 'N', 'F', 'O', ':',</w:t>
        <w:br/>
        <w:t xml:space="preserve">  'c','o','m','p','i','l','e','r','_','v','e','r','s','i','o','n','_',</w:t>
        <w:br/>
        <w:t xml:space="preserve">  'i','n','t','e','r','n','a','l','[',</w:t>
        <w:br/>
        <w:t xml:space="preserve">  COMPILER_VERSION_INTERNAL,']','\0'};</w:t>
        <w:br/>
        <w:t xml:space="preserve">#endif</w:t>
        <w:br/>
        <w:br/>
        <w:t xml:space="preserve">/* Construct a string literal encoding the version number components. */</w:t>
        <w:br/>
        <w:t xml:space="preserve">#ifdef SIMULATE_VERSION_MAJOR</w:t>
        <w:br/>
        <w:t xml:space="preserve">char const info_simulate_version[] = {</w:t>
        <w:br/>
        <w:t xml:space="preserve">  'I', 'N', 'F', 'O', ':',</w:t>
        <w:br/>
        <w:t xml:space="preserve">  's','i','m','u','l','a','t','e','_','v','e','r','s','i','o','n','[',</w:t>
        <w:br/>
        <w:t xml:space="preserve">  SIMULATE_VERSION_MAJOR,</w:t>
        <w:br/>
        <w:t xml:space="preserve"># ifdef SIMULATE_VERSION_MINOR</w:t>
        <w:br/>
        <w:t xml:space="preserve">  '.', SIMULATE_VERSION_MINOR,</w:t>
        <w:br/>
        <w:t xml:space="preserve">#  ifdef SIMULATE_VERSION_PATCH</w:t>
        <w:br/>
        <w:t xml:space="preserve">   '.', SIMULATE_VERSION_PATCH,</w:t>
        <w:br/>
        <w:t xml:space="preserve">#   ifdef SIMULATE_VERSION_TWEAK</w:t>
        <w:br/>
        <w:t xml:space="preserve">    '.', SIMULATE_VERSION_TWEAK,</w:t>
        <w:br/>
        <w:t xml:space="preserve">#   endif</w:t>
        <w:br/>
        <w:t xml:space="preserve">#  endif</w:t>
        <w:br/>
        <w:t xml:space="preserve"># endif</w:t>
        <w:br/>
        <w:t xml:space="preserve">  ']','\0'};</w:t>
        <w:br/>
        <w:t xml:space="preserve">#endif</w:t>
        <w:br/>
        <w:br/>
        <w:t xml:space="preserve">/* Construct the string literal in pieces to prevent the source from</w:t>
        <w:br/>
        <w:t xml:space="preserve">   getting matched.  Store it in a pointer rather than an array</w:t>
        <w:br/>
        <w:t xml:space="preserve">   because some compilers will just produce instructions to fill the</w:t>
        <w:br/>
        <w:t xml:space="preserve">   array rather than assigning a pointer to a static array.  */</w:t>
        <w:br/>
        <w:t xml:space="preserve">char const* info_platform = "INFO" ":" "platform[" PLATFORM_ID "]";</w:t>
        <w:br/>
        <w:t xml:space="preserve">char const* info_arch = "INFO" ":" "arch[" ARCHITECTURE_ID "]";</w:t>
        <w:br/>
        <w:br/>
        <w:br/>
        <w:br/>
        <w:t xml:space="preserve">#if defined(__INTEL_COMPILER) &amp;&amp; defined(_MSVC_LANG) &amp;&amp; _MSVC_LANG &lt; 201403L</w:t>
        <w:br/>
        <w:t xml:space="preserve">#  if defined(__INTEL_CXX11_MODE__)</w:t>
        <w:br/>
        <w:t xml:space="preserve">#    if defined(__cpp_aggregate_nsdmi)</w:t>
        <w:br/>
        <w:t xml:space="preserve">#      define CXX_STD 201402L</w:t>
        <w:br/>
        <w:t xml:space="preserve">#    else</w:t>
        <w:br/>
        <w:t xml:space="preserve">#      define CXX_STD 201103L</w:t>
        <w:br/>
        <w:t xml:space="preserve">#    endif</w:t>
        <w:br/>
        <w:t xml:space="preserve">#  else</w:t>
        <w:br/>
        <w:t xml:space="preserve">#    define CXX_STD 199711L</w:t>
        <w:br/>
        <w:t xml:space="preserve">#  endif</w:t>
        <w:br/>
        <w:t xml:space="preserve">#elif defined(_MSC_VER) &amp;&amp; defined(_MSVC_LANG)</w:t>
        <w:br/>
        <w:t xml:space="preserve">#  define CXX_STD _MSVC_LANG</w:t>
        <w:br/>
        <w:t xml:space="preserve">#else</w:t>
        <w:br/>
        <w:t xml:space="preserve">#  define CXX_STD __cplusplus</w:t>
        <w:br/>
        <w:t xml:space="preserve">#endif</w:t>
        <w:br/>
        <w:br/>
        <w:t xml:space="preserve">const char* info_language_dialect_default = "INFO" ":" "dialect_default["</w:t>
        <w:br/>
        <w:t xml:space="preserve">#if CXX_STD &gt; 202002L</w:t>
        <w:br/>
        <w:t xml:space="preserve">  "23"</w:t>
        <w:br/>
        <w:t xml:space="preserve">#elif CXX_STD &gt; 201703L</w:t>
        <w:br/>
        <w:t xml:space="preserve">  "20"</w:t>
        <w:br/>
        <w:t xml:space="preserve">#elif CXX_STD &gt;= 201703L</w:t>
        <w:br/>
        <w:t xml:space="preserve">  "17"</w:t>
        <w:br/>
        <w:t xml:space="preserve">#elif CXX_STD &gt;= 201402L</w:t>
        <w:br/>
        <w:t xml:space="preserve">  "14"</w:t>
        <w:br/>
        <w:t xml:space="preserve">#elif CXX_STD &gt;= 201103L</w:t>
        <w:br/>
        <w:t xml:space="preserve">  "11"</w:t>
        <w:br/>
        <w:t xml:space="preserve">#else</w:t>
        <w:br/>
        <w:t xml:space="preserve">  "98"</w:t>
        <w:br/>
        <w:t xml:space="preserve">#endif</w:t>
        <w:br/>
        <w:t xml:space="preserve">"]";</w:t>
        <w:br/>
        <w:br/>
        <w:t xml:space="preserve">/*--------------------------------------------------------------------------*/</w:t>
        <w:br/>
        <w:br/>
        <w:t xml:space="preserve">int main(int argc, char* argv[])</w:t>
        <w:br/>
        <w:t xml:space="preserve">{</w:t>
        <w:br/>
        <w:t xml:space="preserve">  int require = 0;</w:t>
        <w:br/>
        <w:t xml:space="preserve">  require += info_compiler[argc];</w:t>
        <w:br/>
        <w:t xml:space="preserve">  require += info_platform[argc];</w:t>
        <w:br/>
        <w:t xml:space="preserve">#ifdef COMPILER_VERSION_MAJOR</w:t>
        <w:br/>
        <w:t xml:space="preserve">  require += info_version[argc];</w:t>
        <w:br/>
        <w:t xml:space="preserve">#endif</w:t>
        <w:br/>
        <w:t xml:space="preserve">#ifdef COMPILER_VERSION_INTERNAL</w:t>
        <w:br/>
        <w:t xml:space="preserve">  require += info_version_internal[argc];</w:t>
        <w:br/>
        <w:t xml:space="preserve">#endif</w:t>
        <w:br/>
        <w:t xml:space="preserve">#ifdef SIMULATE_ID</w:t>
        <w:br/>
        <w:t xml:space="preserve">  require += info_simulate[argc];</w:t>
        <w:br/>
        <w:t xml:space="preserve">#endif</w:t>
        <w:br/>
        <w:t xml:space="preserve">#ifdef SIMULATE_VERSION_MAJOR</w:t>
        <w:br/>
        <w:t xml:space="preserve">  require += info_simulate_version[argc];</w:t>
        <w:br/>
        <w:t xml:space="preserve">#endif</w:t>
        <w:br/>
        <w:t xml:space="preserve">#if defined(__CRAYXT_COMPUTE_LINUX_TARGET)</w:t>
        <w:br/>
        <w:t xml:space="preserve">  require += info_cray[argc];</w:t>
        <w:br/>
        <w:t xml:space="preserve">#endif</w:t>
        <w:br/>
        <w:t xml:space="preserve">  require += info_language_dialect_default[argc];</w:t>
        <w:br/>
        <w:t xml:space="preserve">  (void)argv;</w:t>
        <w:br/>
        <w:t xml:space="preserve">  return require;</w:t>
        <w:br/>
        <w:t xml:space="preserve">}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