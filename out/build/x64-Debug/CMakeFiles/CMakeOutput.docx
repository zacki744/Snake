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The system is: Windows - 10.0.18363 - AMD64</w:t>
        <w:br/>
        <w:t xml:space="preserve">Compiling the C compiler identification source file "CMakeCCompilerId.c" succeeded.</w:t>
        <w:br/>
        <w:t xml:space="preserve">Compiler: C:/Program Files (x86)/Microsoft Visual Studio/2019/Community/VC/Tools/MSVC/14.29.30133/bin/Hostx64/x64/cl.exe </w:t>
        <w:br/>
        <w:t xml:space="preserve">Build flags: </w:t>
        <w:br/>
        <w:t xml:space="preserve">Id flags:  </w:t>
        <w:br/>
        <w:br/>
        <w:t xml:space="preserve">The output was:</w:t>
        <w:br/>
        <w:t xml:space="preserve">0</w:t>
        <w:br/>
        <w:t xml:space="preserve">Microsoft (R) C/C++ Optimizing Compiler Version 19.29.30138 for x64</w:t>
        <w:br/>
        <w:t xml:space="preserve">Copyright (C) Microsoft Corporation.  All rights reserved.</w:t>
        <w:br/>
        <w:br/>
        <w:t xml:space="preserve">CMakeCCompilerId.c</w:t>
        <w:br/>
        <w:t xml:space="preserve">Microsoft (R) Incremental Linker Version 14.29.30138.0</w:t>
        <w:br/>
        <w:t xml:space="preserve">Copyright (C) Microsoft Corporation.  All rights reserved.</w:t>
        <w:br/>
        <w:br/>
        <w:t xml:space="preserve">/out:CMakeCCompilerId.exe </w:t>
        <w:br/>
        <w:t xml:space="preserve">CMakeCCompilerId.obj </w:t>
        <w:br/>
        <w:br/>
        <w:br/>
        <w:t xml:space="preserve">Compilation of the C compiler identification source "CMakeCCompilerId.c" produced "CMakeCCompilerId.exe"</w:t>
        <w:br/>
        <w:br/>
        <w:t xml:space="preserve">Compilation of the C compiler identification source "CMakeCCompilerId.c" produced "CMakeCCompilerId.obj"</w:t>
        <w:br/>
        <w:br/>
        <w:t xml:space="preserve">The C compiler identification is MSVC, found in "C:/Snake/out/build/x64-Debug/CMakeFiles/3.20.21032501-MSVC_2/CompilerIdC/CMakeCCompilerId.exe"</w:t>
        <w:br/>
        <w:br/>
        <w:t xml:space="preserve">Compiling the CXX compiler identification source file "CMakeCXXCompilerId.cpp" succeeded.</w:t>
        <w:br/>
        <w:t xml:space="preserve">Compiler: C:/Program Files (x86)/Microsoft Visual Studio/2019/Community/VC/Tools/MSVC/14.29.30133/bin/Hostx64/x64/cl.exe </w:t>
        <w:br/>
        <w:t xml:space="preserve">Build flags: </w:t>
        <w:br/>
        <w:t xml:space="preserve">Id flags:  </w:t>
        <w:br/>
        <w:br/>
        <w:t xml:space="preserve">The output was:</w:t>
        <w:br/>
        <w:t xml:space="preserve">0</w:t>
        <w:br/>
        <w:t xml:space="preserve">Microsoft (R) C/C++ Optimizing Compiler Version 19.29.30138 for x64</w:t>
        <w:br/>
        <w:t xml:space="preserve">Copyright (C) Microsoft Corporation.  All rights reserved.</w:t>
        <w:br/>
        <w:br/>
        <w:t xml:space="preserve">CMakeCXXCompilerId.cpp</w:t>
        <w:br/>
        <w:t xml:space="preserve">Microsoft (R) Incremental Linker Version 14.29.30138.0</w:t>
        <w:br/>
        <w:t xml:space="preserve">Copyright (C) Microsoft Corporation.  All rights reserved.</w:t>
        <w:br/>
        <w:br/>
        <w:t xml:space="preserve">/out:CMakeCXXCompilerId.exe </w:t>
        <w:br/>
        <w:t xml:space="preserve">CMakeCXXCompilerId.obj </w:t>
        <w:br/>
        <w:br/>
        <w:br/>
        <w:t xml:space="preserve">Compilation of the CXX compiler identification source "CMakeCXXCompilerId.cpp" produced "CMakeCXXCompilerId.exe"</w:t>
        <w:br/>
        <w:br/>
        <w:t xml:space="preserve">Compilation of the CXX compiler identification source "CMakeCXXCompilerId.cpp" produced "CMakeCXXCompilerId.obj"</w:t>
        <w:br/>
        <w:br/>
        <w:t xml:space="preserve">The CXX compiler identification is MSVC, found in "C:/Snake/out/build/x64-Debug/CMakeFiles/3.20.21032501-MSVC_2/CompilerIdCXX/CMakeCXXCompilerId.exe"</w:t>
        <w:br/>
        <w:br/>
        <w:t xml:space="preserve">Detecting C compiler ABI info compiled with the following output:</w:t>
        <w:br/>
        <w:t xml:space="preserve">Change Dir: C:/Snake/out/build/x64-Debug/CMakeFiles/CMakeTmp</w:t>
        <w:br/>
        <w:br/>
        <w:t xml:space="preserve">Run Build Command(s):C:/Program Files (x86)/Microsoft Visual Studio/2019/Community/Common7/IDE/CommonExtensions/Microsoft/CMake/Ninja/ninja.exe cmTC_928c8 &amp;&amp; [1/2] Building C object CMakeFiles\cmTC_928c8.dir\CMakeCCompilerABI.c.obj</w:t>
        <w:br/>
        <w:br/>
        <w:t xml:space="preserve">[2/2] Linking C executable cmTC_928c8.exe</w:t>
        <w:br/>
        <w:br/>
        <w:br/>
        <w:br/>
        <w:br/>
        <w:t xml:space="preserve">Detecting CXX compiler ABI info compiled with the following output:</w:t>
        <w:br/>
        <w:t xml:space="preserve">Change Dir: C:/Snake/out/build/x64-Debug/CMakeFiles/CMakeTmp</w:t>
        <w:br/>
        <w:br/>
        <w:t xml:space="preserve">Run Build Command(s):C:/Program Files (x86)/Microsoft Visual Studio/2019/Community/Common7/IDE/CommonExtensions/Microsoft/CMake/Ninja/ninja.exe cmTC_0d0ca &amp;&amp; [1/2] Building CXX object CMakeFiles\cmTC_0d0ca.dir\CMakeCXXCompilerABI.cpp.obj</w:t>
        <w:br/>
        <w:br/>
        <w:t xml:space="preserve">[2/2] Linking CXX executable cmTC_0d0ca.exe</w:t>
        <w:br/>
        <w:br/>
        <w:br/>
        <w:br/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