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# This is the CMakeCache file.</w:t>
        <w:br/>
        <w:t xml:space="preserve"># For build in directory: c:/Snake/build</w:t>
        <w:br/>
        <w:t xml:space="preserve"># It was generated by CMake: C:/Program Files/CMake/bin/cmake.exe</w:t>
        <w:br/>
        <w:t xml:space="preserve"># You can edit this file to change values found and used by cmake.</w:t>
        <w:br/>
        <w:t xml:space="preserve"># If you do not want to change any of the values, simply exit the editor.</w:t>
        <w:br/>
        <w:t xml:space="preserve"># If you do want to change a value, simply edit, save, and exit the editor.</w:t>
        <w:br/>
        <w:t xml:space="preserve"># The syntax for the file is as follows:</w:t>
        <w:br/>
        <w:t xml:space="preserve"># KEY:TYPE=VALUE</w:t>
        <w:br/>
        <w:t xml:space="preserve"># KEY is the name of a variable in the cache.</w:t>
        <w:br/>
        <w:t xml:space="preserve"># TYPE is a hint to GUIs for the type of VALUE, DO NOT EDIT TYPE!.</w:t>
        <w:br/>
        <w:t xml:space="preserve"># VALUE is the current value for the KEY.</w:t>
        <w:br/>
        <w:br/>
        <w:t xml:space="preserve">########################</w:t>
        <w:br/>
        <w:t xml:space="preserve"># EXTERNAL cache entries</w:t>
        <w:br/>
        <w:t xml:space="preserve">########################</w:t>
        <w:br/>
        <w:br/>
        <w:t xml:space="preserve">//Path to a program.</w:t>
        <w:br/>
        <w:t xml:space="preserve">CMAKE_AR:FILEPATH=C:/Program Files (x86)/Microsoft Visual Studio/2019/Community/VC/Tools/MSVC/14.29.30133/bin/Hostx64/x64/lib.exe</w:t>
        <w:br/>
        <w:br/>
        <w:t xml:space="preserve">//Semicolon separated list of supported configuration types, only</w:t>
        <w:br/>
        <w:t xml:space="preserve">// supports Debug, Release, MinSizeRel, and RelWithDebInfo, anything</w:t>
        <w:br/>
        <w:t xml:space="preserve">// else will be ignored.</w:t>
        <w:br/>
        <w:t xml:space="preserve">CMAKE_CONFIGURATION_TYPES:STRING=Debug;Release;MinSizeRel;RelWithDebInfo</w:t>
        <w:br/>
        <w:br/>
        <w:t xml:space="preserve">//Flags used by the CXX compiler during all build types.</w:t>
        <w:br/>
        <w:t xml:space="preserve">CMAKE_CXX_FLAGS:STRING=/DWIN32 /D_WINDOWS /W3 /GR /EHsc</w:t>
        <w:br/>
        <w:br/>
        <w:t xml:space="preserve">//Flags used by the CXX compiler during DEBUG builds.</w:t>
        <w:br/>
        <w:t xml:space="preserve">CMAKE_CXX_FLAGS_DEBUG:STRING=/MDd /Zi /Ob0 /Od /RTC1</w:t>
        <w:br/>
        <w:br/>
        <w:t xml:space="preserve">//Flags used by the CXX compiler during MINSIZEREL builds.</w:t>
        <w:br/>
        <w:t xml:space="preserve">CMAKE_CXX_FLAGS_MINSIZEREL:STRING=/MD /O1 /Ob1 /DNDEBUG</w:t>
        <w:br/>
        <w:br/>
        <w:t xml:space="preserve">//Flags used by the CXX compiler during RELEASE builds.</w:t>
        <w:br/>
        <w:t xml:space="preserve">CMAKE_CXX_FLAGS_RELEASE:STRING=/MD /O2 /Ob2 /DNDEBUG</w:t>
        <w:br/>
        <w:br/>
        <w:t xml:space="preserve">//Flags used by the CXX compiler during RELWITHDEBINFO builds.</w:t>
        <w:br/>
        <w:t xml:space="preserve">CMAKE_CXX_FLAGS_RELWITHDEBINFO:STRING=/MD /Zi /O2 /Ob1 /DNDEBUG</w:t>
        <w:br/>
        <w:br/>
        <w:t xml:space="preserve">//Libraries linked by default with all C++ applications.</w:t>
        <w:br/>
        <w:t xml:space="preserve">CMAKE_CXX_STANDARD_LIBRARIES:STRING=kernel32.lib user32.lib gdi32.lib winspool.lib shell32.lib ole32.lib oleaut32.lib uuid.lib comdlg32.lib advapi32.lib</w:t>
        <w:br/>
        <w:br/>
        <w:t xml:space="preserve">//Flags used by the C compiler during all build types.</w:t>
        <w:br/>
        <w:t xml:space="preserve">CMAKE_C_FLAGS:STRING=/DWIN32 /D_WINDOWS /W3</w:t>
        <w:br/>
        <w:br/>
        <w:t xml:space="preserve">//Flags used by the C compiler during DEBUG builds.</w:t>
        <w:br/>
        <w:t xml:space="preserve">CMAKE_C_FLAGS_DEBUG:STRING=/MDd /Zi /Ob0 /Od /RTC1</w:t>
        <w:br/>
        <w:br/>
        <w:t xml:space="preserve">//Flags used by the C compiler during MINSIZEREL builds.</w:t>
        <w:br/>
        <w:t xml:space="preserve">CMAKE_C_FLAGS_MINSIZEREL:STRING=/MD /O1 /Ob1 /DNDEBUG</w:t>
        <w:br/>
        <w:br/>
        <w:t xml:space="preserve">//Flags used by the C compiler during RELEASE builds.</w:t>
        <w:br/>
        <w:t xml:space="preserve">CMAKE_C_FLAGS_RELEASE:STRING=/MD /O2 /Ob2 /DNDEBUG</w:t>
        <w:br/>
        <w:br/>
        <w:t xml:space="preserve">//Flags used by the C compiler during RELWITHDEBINFO builds.</w:t>
        <w:br/>
        <w:t xml:space="preserve">CMAKE_C_FLAGS_RELWITHDEBINFO:STRING=/MD /Zi /O2 /Ob1 /DNDEBUG</w:t>
        <w:br/>
        <w:br/>
        <w:t xml:space="preserve">//Libraries linked by default with all C applications.</w:t>
        <w:br/>
        <w:t xml:space="preserve">CMAKE_C_STANDARD_LIBRARIES:STRING=kernel32.lib user32.lib gdi32.lib winspool.lib shell32.lib ole32.lib oleaut32.lib uuid.lib comdlg32.lib advapi32.lib</w:t>
        <w:br/>
        <w:br/>
        <w:t xml:space="preserve">//Flags used by the linker during all build types.</w:t>
        <w:br/>
        <w:t xml:space="preserve">CMAKE_EXE_LINKER_FLAGS:STRING=/machine:x64</w:t>
        <w:br/>
        <w:br/>
        <w:t xml:space="preserve">//Flags used by the linker during DEBUG builds.</w:t>
        <w:br/>
        <w:t xml:space="preserve">CMAKE_EXE_LINKER_FLAGS_DEBUG:STRING=/debug /INCREMENTAL</w:t>
        <w:br/>
        <w:br/>
        <w:t xml:space="preserve">//Flags used by the linker during MINSIZEREL builds.</w:t>
        <w:br/>
        <w:t xml:space="preserve">CMAKE_EXE_LINKER_FLAGS_MINSIZEREL:STRING=/INCREMENTAL:NO</w:t>
        <w:br/>
        <w:br/>
        <w:t xml:space="preserve">//Flags used by the linker during RELEASE builds.</w:t>
        <w:br/>
        <w:t xml:space="preserve">CMAKE_EXE_LINKER_FLAGS_RELEASE:STRING=/INCREMENTAL:NO</w:t>
        <w:br/>
        <w:br/>
        <w:t xml:space="preserve">//Flags used by the linker during RELWITHDEBINFO builds.</w:t>
        <w:br/>
        <w:t xml:space="preserve">CMAKE_EXE_LINKER_FLAGS_RELWITHDEBINFO:STRING=/debug /INCREMENTAL</w:t>
        <w:br/>
        <w:br/>
        <w:t xml:space="preserve">//Install path prefix, prepended onto install directories.</w:t>
        <w:br/>
        <w:t xml:space="preserve">CMAKE_INSTALL_PREFIX:PATH=C:/Program Files (x86)/Snake</w:t>
        <w:br/>
        <w:br/>
        <w:t xml:space="preserve">//Path to a program.</w:t>
        <w:br/>
        <w:t xml:space="preserve">CMAKE_LINKER:FILEPATH=C:/Program Files (x86)/Microsoft Visual Studio/2019/Community/VC/Tools/MSVC/14.29.30133/bin/Hostx64/x64/link.exe</w:t>
        <w:br/>
        <w:br/>
        <w:t xml:space="preserve">//Flags used by the linker during the creation of modules during</w:t>
        <w:br/>
        <w:t xml:space="preserve">// all build types.</w:t>
        <w:br/>
        <w:t xml:space="preserve">CMAKE_MODULE_LINKER_FLAGS:STRING=/machine:x64</w:t>
        <w:br/>
        <w:br/>
        <w:t xml:space="preserve">//Flags used by the linker during the creation of modules during</w:t>
        <w:br/>
        <w:t xml:space="preserve">// DEBUG builds.</w:t>
        <w:br/>
        <w:t xml:space="preserve">CMAKE_MODULE_LINKER_FLAGS_DEBUG:STRING=/debug /INCREMENTAL</w:t>
        <w:br/>
        <w:br/>
        <w:t xml:space="preserve">//Flags used by the linker during the creation of modules during</w:t>
        <w:br/>
        <w:t xml:space="preserve">// MINSIZEREL builds.</w:t>
        <w:br/>
        <w:t xml:space="preserve">CMAKE_MODULE_LINKER_FLAGS_MINSIZEREL:STRING=/INCREMENTAL:NO</w:t>
        <w:br/>
        <w:br/>
        <w:t xml:space="preserve">//Flags used by the linker during the creation of modules during</w:t>
        <w:br/>
        <w:t xml:space="preserve">// RELEASE builds.</w:t>
        <w:br/>
        <w:t xml:space="preserve">CMAKE_MODULE_LINKER_FLAGS_RELEASE:STRING=/INCREMENTAL:NO</w:t>
        <w:br/>
        <w:br/>
        <w:t xml:space="preserve">//Flags used by the linker during the creation of modules during</w:t>
        <w:br/>
        <w:t xml:space="preserve">// RELWITHDEBINFO builds.</w:t>
        <w:br/>
        <w:t xml:space="preserve">CMAKE_MODULE_LINKER_FLAGS_RELWITHDEBINFO:STRING=/debug /INCREMENTAL</w:t>
        <w:br/>
        <w:br/>
        <w:t xml:space="preserve">//Path to a program.</w:t>
        <w:br/>
        <w:t xml:space="preserve">CMAKE_MT:FILEPATH=CMAKE_MT-NOTFOUND</w:t>
        <w:br/>
        <w:br/>
        <w:t xml:space="preserve">//Value Computed by CMake</w:t>
        <w:br/>
        <w:t xml:space="preserve">CMAKE_PROJECT_DESCRIPTION:STATIC=</w:t>
        <w:br/>
        <w:br/>
        <w:t xml:space="preserve">//Value Computed by CMake</w:t>
        <w:br/>
        <w:t xml:space="preserve">CMAKE_PROJECT_HOMEPAGE_URL:STATIC=</w:t>
        <w:br/>
        <w:br/>
        <w:t xml:space="preserve">//Value Computed by CMake</w:t>
        <w:br/>
        <w:t xml:space="preserve">CMAKE_PROJECT_NAME:STATIC=Snake</w:t>
        <w:br/>
        <w:br/>
        <w:t xml:space="preserve">//RC compiler</w:t>
        <w:br/>
        <w:t xml:space="preserve">CMAKE_RC_COMPILER:FILEPATH=rc</w:t>
        <w:br/>
        <w:br/>
        <w:t xml:space="preserve">//Flags for Windows Resource Compiler during all build types.</w:t>
        <w:br/>
        <w:t xml:space="preserve">CMAKE_RC_FLAGS:STRING=-DWIN32</w:t>
        <w:br/>
        <w:br/>
        <w:t xml:space="preserve">//Flags for Windows Resource Compiler during DEBUG builds.</w:t>
        <w:br/>
        <w:t xml:space="preserve">CMAKE_RC_FLAGS_DEBUG:STRING=-D_DEBUG</w:t>
        <w:br/>
        <w:br/>
        <w:t xml:space="preserve">//Flags for Windows Resource Compiler during MINSIZEREL builds.</w:t>
        <w:br/>
        <w:t xml:space="preserve">CMAKE_RC_FLAGS_MINSIZEREL:STRING=</w:t>
        <w:br/>
        <w:br/>
        <w:t xml:space="preserve">//Flags for Windows Resource Compiler during RELEASE builds.</w:t>
        <w:br/>
        <w:t xml:space="preserve">CMAKE_RC_FLAGS_RELEASE:STRING=</w:t>
        <w:br/>
        <w:br/>
        <w:t xml:space="preserve">//Flags for Windows Resource Compiler during RELWITHDEBINFO builds.</w:t>
        <w:br/>
        <w:t xml:space="preserve">CMAKE_RC_FLAGS_RELWITHDEBINFO:STRING=</w:t>
        <w:br/>
        <w:br/>
        <w:t xml:space="preserve">//Flags used by the linker during the creation of shared libraries</w:t>
        <w:br/>
        <w:t xml:space="preserve">// during all build types.</w:t>
        <w:br/>
        <w:t xml:space="preserve">CMAKE_SHARED_LINKER_FLAGS:STRING=/machine:x64</w:t>
        <w:br/>
        <w:br/>
        <w:t xml:space="preserve">//Flags used by the linker during the creation of shared libraries</w:t>
        <w:br/>
        <w:t xml:space="preserve">// during DEBUG builds.</w:t>
        <w:br/>
        <w:t xml:space="preserve">CMAKE_SHARED_LINKER_FLAGS_DEBUG:STRING=/debug /INCREMENTAL</w:t>
        <w:br/>
        <w:br/>
        <w:t xml:space="preserve">//Flags used by the linker during the creation of shared libraries</w:t>
        <w:br/>
        <w:t xml:space="preserve">// during MINSIZEREL builds.</w:t>
        <w:br/>
        <w:t xml:space="preserve">CMAKE_SHARED_LINKER_FLAGS_MINSIZEREL:STRING=/INCREMENTAL:NO</w:t>
        <w:br/>
        <w:br/>
        <w:t xml:space="preserve">//Flags used by the linker during the creation of shared libraries</w:t>
        <w:br/>
        <w:t xml:space="preserve">// during RELEASE builds.</w:t>
        <w:br/>
        <w:t xml:space="preserve">CMAKE_SHARED_LINKER_FLAGS_RELEASE:STRING=/INCREMENTAL:NO</w:t>
        <w:br/>
        <w:br/>
        <w:t xml:space="preserve">//Flags used by the linker during the creation of shared libraries</w:t>
        <w:br/>
        <w:t xml:space="preserve">// during RELWITHDEBINFO builds.</w:t>
        <w:br/>
        <w:t xml:space="preserve">CMAKE_SHARED_LINKER_FLAGS_RELWITHDEBINFO:STRING=/debug /INCREMENTAL</w:t>
        <w:br/>
        <w:br/>
        <w:t xml:space="preserve">//If set, runtime paths are not added when installing shared libraries,</w:t>
        <w:br/>
        <w:t xml:space="preserve">// but are added when building.</w:t>
        <w:br/>
        <w:t xml:space="preserve">CMAKE_SKIP_INSTALL_RPATH:BOOL=OFF</w:t>
        <w:br/>
        <w:br/>
        <w:t xml:space="preserve">//If set, runtime paths are not added when using shared libraries.</w:t>
        <w:br/>
        <w:t xml:space="preserve">CMAKE_SKIP_RPATH:BOOL=OFF</w:t>
        <w:br/>
        <w:br/>
        <w:t xml:space="preserve">//Flags used by the linker during the creation of static libraries</w:t>
        <w:br/>
        <w:t xml:space="preserve">// during all build types.</w:t>
        <w:br/>
        <w:t xml:space="preserve">CMAKE_STATIC_LINKER_FLAGS:STRING=/machine:x64</w:t>
        <w:br/>
        <w:br/>
        <w:t xml:space="preserve">//Flags used by the linker during the creation of static libraries</w:t>
        <w:br/>
        <w:t xml:space="preserve">// during DEBUG builds.</w:t>
        <w:br/>
        <w:t xml:space="preserve">CMAKE_STATIC_LINKER_FLAGS_DEBUG:STRING=</w:t>
        <w:br/>
        <w:br/>
        <w:t xml:space="preserve">//Flags used by the linker during the creation of static libraries</w:t>
        <w:br/>
        <w:t xml:space="preserve">// during MINSIZEREL builds.</w:t>
        <w:br/>
        <w:t xml:space="preserve">CMAKE_STATIC_LINKER_FLAGS_MINSIZEREL:STRING=</w:t>
        <w:br/>
        <w:br/>
        <w:t xml:space="preserve">//Flags used by the linker during the creation of static libraries</w:t>
        <w:br/>
        <w:t xml:space="preserve">// during RELEASE builds.</w:t>
        <w:br/>
        <w:t xml:space="preserve">CMAKE_STATIC_LINKER_FLAGS_RELEASE:STRING=</w:t>
        <w:br/>
        <w:br/>
        <w:t xml:space="preserve">//Flags used by the linker during the creation of static libraries</w:t>
        <w:br/>
        <w:t xml:space="preserve">// during RELWITHDEBINFO builds.</w:t>
        <w:br/>
        <w:t xml:space="preserve">CMAKE_STATIC_LINKER_FLAGS_RELWITHDEBINFO:STRING=</w:t>
        <w:br/>
        <w:br/>
        <w:t xml:space="preserve">//If this value is on, makefiles will be generated without the</w:t>
        <w:br/>
        <w:t xml:space="preserve">// .SILENT directive, and all commands will be echoed to the console</w:t>
        <w:br/>
        <w:t xml:space="preserve">// during the make.  This is useful for debugging only. With Visual</w:t>
        <w:br/>
        <w:t xml:space="preserve">// Studio IDE projects all commands are done without /nologo.</w:t>
        <w:br/>
        <w:t xml:space="preserve">CMAKE_VERBOSE_MAKEFILE:BOOL=OFF</w:t>
        <w:br/>
        <w:br/>
        <w:t xml:space="preserve">//Value Computed by CMake</w:t>
        <w:br/>
        <w:t xml:space="preserve">Snake_BINARY_DIR:STATIC=C:/Snake/build</w:t>
        <w:br/>
        <w:br/>
        <w:t xml:space="preserve">//Value Computed by CMake</w:t>
        <w:br/>
        <w:t xml:space="preserve">Snake_IS_TOP_LEVEL:STATIC=ON</w:t>
        <w:br/>
        <w:br/>
        <w:t xml:space="preserve">//Value Computed by CMake</w:t>
        <w:br/>
        <w:t xml:space="preserve">Snake_SOURCE_DIR:STATIC=C:/Snake</w:t>
        <w:br/>
        <w:br/>
        <w:br/>
        <w:t xml:space="preserve">########################</w:t>
        <w:br/>
        <w:t xml:space="preserve"># INTERNAL cache entries</w:t>
        <w:br/>
        <w:t xml:space="preserve">########################</w:t>
        <w:br/>
        <w:br/>
        <w:t xml:space="preserve">//ADVANCED property for variable: CMAKE_AR</w:t>
        <w:br/>
        <w:t xml:space="preserve">CMAKE_AR-ADVANCED:INTERNAL=1</w:t>
        <w:br/>
        <w:t xml:space="preserve">//This is the directory where this CMakeCache.txt was created</w:t>
        <w:br/>
        <w:t xml:space="preserve">CMAKE_CACHEFILE_DIR:INTERNAL=c:/Snake/build</w:t>
        <w:br/>
        <w:t xml:space="preserve">//Major version of cmake used to create the current loaded cache</w:t>
        <w:br/>
        <w:t xml:space="preserve">CMAKE_CACHE_MAJOR_VERSION:INTERNAL=3</w:t>
        <w:br/>
        <w:t xml:space="preserve">//Minor version of cmake used to create the current loaded cache</w:t>
        <w:br/>
        <w:t xml:space="preserve">CMAKE_CACHE_MINOR_VERSION:INTERNAL=22</w:t>
        <w:br/>
        <w:t xml:space="preserve">//Patch version of cmake used to create the current loaded cache</w:t>
        <w:br/>
        <w:t xml:space="preserve">CMAKE_CACHE_PATCH_VERSION:INTERNAL=0</w:t>
        <w:br/>
        <w:t xml:space="preserve">//Path to CMake executable.</w:t>
        <w:br/>
        <w:t xml:space="preserve">CMAKE_COMMAND:INTERNAL=C:/Program Files/CMake/bin/cmake.exe</w:t>
        <w:br/>
        <w:t xml:space="preserve">//Path to cpack program executable.</w:t>
        <w:br/>
        <w:t xml:space="preserve">CMAKE_CPACK_COMMAND:INTERNAL=C:/Program Files/CMake/bin/cpack.exe</w:t>
        <w:br/>
        <w:t xml:space="preserve">//Path to ctest program executable.</w:t>
        <w:br/>
        <w:t xml:space="preserve">CMAKE_CTEST_COMMAND:INTERNAL=C:/Program Files/CMake/bin/ctest.exe</w:t>
        <w:br/>
        <w:t xml:space="preserve">//ADVANCED property for variable: CMAKE_CXX_FLAGS</w:t>
        <w:br/>
        <w:t xml:space="preserve">CMAKE_CXX_FLAGS-ADVANCED:INTERNAL=1</w:t>
        <w:br/>
        <w:t xml:space="preserve">//ADVANCED property for variable: CMAKE_CXX_FLAGS_DEBUG</w:t>
        <w:br/>
        <w:t xml:space="preserve">CMAKE_CXX_FLAGS_DEBUG-ADVANCED:INTERNAL=1</w:t>
        <w:br/>
        <w:t xml:space="preserve">//ADVANCED property for variable: CMAKE_CXX_FLAGS_MINSIZEREL</w:t>
        <w:br/>
        <w:t xml:space="preserve">CMAKE_CXX_FLAGS_MINSIZEREL-ADVANCED:INTERNAL=1</w:t>
        <w:br/>
        <w:t xml:space="preserve">//ADVANCED property for variable: CMAKE_CXX_FLAGS_RELEASE</w:t>
        <w:br/>
        <w:t xml:space="preserve">CMAKE_CXX_FLAGS_RELEASE-ADVANCED:INTERNAL=1</w:t>
        <w:br/>
        <w:t xml:space="preserve">//ADVANCED property for variable: CMAKE_CXX_FLAGS_RELWITHDEBINFO</w:t>
        <w:br/>
        <w:t xml:space="preserve">CMAKE_CXX_FLAGS_RELWITHDEBINFO-ADVANCED:INTERNAL=1</w:t>
        <w:br/>
        <w:t xml:space="preserve">//ADVANCED property for variable: CMAKE_CXX_STANDARD_LIBRARIES</w:t>
        <w:br/>
        <w:t xml:space="preserve">CMAKE_CXX_STANDARD_LIBRARIES-ADVANCED:INTERNAL=1</w:t>
        <w:br/>
        <w:t xml:space="preserve">//ADVANCED property for variable: CMAKE_C_FLAGS</w:t>
        <w:br/>
        <w:t xml:space="preserve">CMAKE_C_FLAGS-ADVANCED:INTERNAL=1</w:t>
        <w:br/>
        <w:t xml:space="preserve">//ADVANCED property for variable: CMAKE_C_FLAGS_DEBUG</w:t>
        <w:br/>
        <w:t xml:space="preserve">CMAKE_C_FLAGS_DEBUG-ADVANCED:INTERNAL=1</w:t>
        <w:br/>
        <w:t xml:space="preserve">//ADVANCED property for variable: CMAKE_C_FLAGS_MINSIZEREL</w:t>
        <w:br/>
        <w:t xml:space="preserve">CMAKE_C_FLAGS_MINSIZEREL-ADVANCED:INTERNAL=1</w:t>
        <w:br/>
        <w:t xml:space="preserve">//ADVANCED property for variable: CMAKE_C_FLAGS_RELEASE</w:t>
        <w:br/>
        <w:t xml:space="preserve">CMAKE_C_FLAGS_RELEASE-ADVANCED:INTERNAL=1</w:t>
        <w:br/>
        <w:t xml:space="preserve">//ADVANCED property for variable: CMAKE_C_FLAGS_RELWITHDEBINFO</w:t>
        <w:br/>
        <w:t xml:space="preserve">CMAKE_C_FLAGS_RELWITHDEBINFO-ADVANCED:INTERNAL=1</w:t>
        <w:br/>
        <w:t xml:space="preserve">//ADVANCED property for variable: CMAKE_C_STANDARD_LIBRARIES</w:t>
        <w:br/>
        <w:t xml:space="preserve">CMAKE_C_STANDARD_LIBRARIES-ADVANCED:INTERNAL=1</w:t>
        <w:br/>
        <w:t xml:space="preserve">//Executable file format</w:t>
        <w:br/>
        <w:t xml:space="preserve">CMAKE_EXECUTABLE_FORMAT:INTERNAL=Unknown</w:t>
        <w:br/>
        <w:t xml:space="preserve">//ADVANCED property for variable: CMAKE_EXE_LINKER_FLAGS</w:t>
        <w:br/>
        <w:t xml:space="preserve">CMAKE_EXE_LINKER_FLAGS-ADVANCED:INTERNAL=1</w:t>
        <w:br/>
        <w:t xml:space="preserve">//ADVANCED property for variable: CMAKE_EXE_LINKER_FLAGS_DEBUG</w:t>
        <w:br/>
        <w:t xml:space="preserve">CMAKE_EXE_LINKER_FLAGS_DEBUG-ADVANCED:INTERNAL=1</w:t>
        <w:br/>
        <w:t xml:space="preserve">//ADVANCED property for variable: CMAKE_EXE_LINKER_FLAGS_MINSIZEREL</w:t>
        <w:br/>
        <w:t xml:space="preserve">CMAKE_EXE_LINKER_FLAGS_MINSIZEREL-ADVANCED:INTERNAL=1</w:t>
        <w:br/>
        <w:t xml:space="preserve">//ADVANCED property for variable: CMAKE_EXE_LINKER_FLAGS_RELEASE</w:t>
        <w:br/>
        <w:t xml:space="preserve">CMAKE_EXE_LINKER_FLAGS_RELEASE-ADVANCED:INTERNAL=1</w:t>
        <w:br/>
        <w:t xml:space="preserve">//ADVANCED property for variable: CMAKE_EXE_LINKER_FLAGS_RELWITHDEBINFO</w:t>
        <w:br/>
        <w:t xml:space="preserve">CMAKE_EXE_LINKER_FLAGS_RELWITHDEBINFO-ADVANCED:INTERNAL=1</w:t>
        <w:br/>
        <w:t xml:space="preserve">//Name of external makefile project generator.</w:t>
        <w:br/>
        <w:t xml:space="preserve">CMAKE_EXTRA_GENERATOR:INTERNAL=</w:t>
        <w:br/>
        <w:t xml:space="preserve">//Name of generator.</w:t>
        <w:br/>
        <w:t xml:space="preserve">CMAKE_GENERATOR:INTERNAL=Visual Studio 16 2019</w:t>
        <w:br/>
        <w:t xml:space="preserve">//Generator instance identifier.</w:t>
        <w:br/>
        <w:t xml:space="preserve">CMAKE_GENERATOR_INSTANCE:INTERNAL=C:/Program Files (x86)/Microsoft Visual Studio/2019/Community</w:t>
        <w:br/>
        <w:t xml:space="preserve">//Name of generator platform.</w:t>
        <w:br/>
        <w:t xml:space="preserve">CMAKE_GENERATOR_PLATFORM:INTERNAL=</w:t>
        <w:br/>
        <w:t xml:space="preserve">//Name of generator toolset.</w:t>
        <w:br/>
        <w:t xml:space="preserve">CMAKE_GENERATOR_TOOLSET:INTERNAL=</w:t>
        <w:br/>
        <w:t xml:space="preserve">//Source directory with the top level CMakeLists.txt file for this</w:t>
        <w:br/>
        <w:t xml:space="preserve">// project</w:t>
        <w:br/>
        <w:t xml:space="preserve">CMAKE_HOME_DIRECTORY:INTERNAL=C:/Snake</w:t>
        <w:br/>
        <w:t xml:space="preserve">//ADVANCED property for variable: CMAKE_LINKER</w:t>
        <w:br/>
        <w:t xml:space="preserve">CMAKE_LINKER-ADVANCED:INTERNAL=1</w:t>
        <w:br/>
        <w:t xml:space="preserve">//ADVANCED property for variable: CMAKE_MODULE_LINKER_FLAGS</w:t>
        <w:br/>
        <w:t xml:space="preserve">CMAKE_MODULE_LINKER_FLAGS-ADVANCED:INTERNAL=1</w:t>
        <w:br/>
        <w:t xml:space="preserve">//ADVANCED property for variable: CMAKE_MODULE_LINKER_FLAGS_DEBUG</w:t>
        <w:br/>
        <w:t xml:space="preserve">CMAKE_MODULE_LINKER_FLAGS_DEBUG-ADVANCED:INTERNAL=1</w:t>
        <w:br/>
        <w:t xml:space="preserve">//ADVANCED property for variable: CMAKE_MODULE_LINKER_FLAGS_MINSIZEREL</w:t>
        <w:br/>
        <w:t xml:space="preserve">CMAKE_MODULE_LINKER_FLAGS_MINSIZEREL-ADVANCED:INTERNAL=1</w:t>
        <w:br/>
        <w:t xml:space="preserve">//ADVANCED property for variable: CMAKE_MODULE_LINKER_FLAGS_RELEASE</w:t>
        <w:br/>
        <w:t xml:space="preserve">CMAKE_MODULE_LINKER_FLAGS_RELEASE-ADVANCED:INTERNAL=1</w:t>
        <w:br/>
        <w:t xml:space="preserve">//ADVANCED property for variable: CMAKE_MODULE_LINKER_FLAGS_RELWITHDEBINFO</w:t>
        <w:br/>
        <w:t xml:space="preserve">CMAKE_MODULE_LINKER_FLAGS_RELWITHDEBINFO-ADVANCED:INTERNAL=1</w:t>
        <w:br/>
        <w:t xml:space="preserve">//ADVANCED property for variable: CMAKE_MT</w:t>
        <w:br/>
        <w:t xml:space="preserve">CMAKE_MT-ADVANCED:INTERNAL=1</w:t>
        <w:br/>
        <w:t xml:space="preserve">//number of local generators</w:t>
        <w:br/>
        <w:t xml:space="preserve">CMAKE_NUMBER_OF_MAKEFILES:INTERNAL=1</w:t>
        <w:br/>
        <w:t xml:space="preserve">//Platform information initialized</w:t>
        <w:br/>
        <w:t xml:space="preserve">CMAKE_PLATFORM_INFO_INITIALIZED:INTERNAL=1</w:t>
        <w:br/>
        <w:t xml:space="preserve">//noop for ranlib</w:t>
        <w:br/>
        <w:t xml:space="preserve">CMAKE_RANLIB:INTERNAL=:</w:t>
        <w:br/>
        <w:t xml:space="preserve">//ADVANCED property for variable: CMAKE_RC_COMPILER</w:t>
        <w:br/>
        <w:t xml:space="preserve">CMAKE_RC_COMPILER-ADVANCED:INTERNAL=1</w:t>
        <w:br/>
        <w:t xml:space="preserve">CMAKE_RC_COMPILER_WORKS:INTERNAL=1</w:t>
        <w:br/>
        <w:t xml:space="preserve">//ADVANCED property for variable: CMAKE_RC_FLAGS</w:t>
        <w:br/>
        <w:t xml:space="preserve">CMAKE_RC_FLAGS-ADVANCED:INTERNAL=1</w:t>
        <w:br/>
        <w:t xml:space="preserve">//ADVANCED property for variable: CMAKE_RC_FLAGS_DEBUG</w:t>
        <w:br/>
        <w:t xml:space="preserve">CMAKE_RC_FLAGS_DEBUG-ADVANCED:INTERNAL=1</w:t>
        <w:br/>
        <w:t xml:space="preserve">//ADVANCED property for variable: CMAKE_RC_FLAGS_MINSIZEREL</w:t>
        <w:br/>
        <w:t xml:space="preserve">CMAKE_RC_FLAGS_MINSIZEREL-ADVANCED:INTERNAL=1</w:t>
        <w:br/>
        <w:t xml:space="preserve">//ADVANCED property for variable: CMAKE_RC_FLAGS_RELEASE</w:t>
        <w:br/>
        <w:t xml:space="preserve">CMAKE_RC_FLAGS_RELEASE-ADVANCED:INTERNAL=1</w:t>
        <w:br/>
        <w:t xml:space="preserve">//ADVANCED property for variable: CMAKE_RC_FLAGS_RELWITHDEBINFO</w:t>
        <w:br/>
        <w:t xml:space="preserve">CMAKE_RC_FLAGS_RELWITHDEBINFO-ADVANCED:INTERNAL=1</w:t>
        <w:br/>
        <w:t xml:space="preserve">//Path to CMake installation.</w:t>
        <w:br/>
        <w:t xml:space="preserve">CMAKE_ROOT:INTERNAL=C:/Program Files/CMake/share/cmake-3.22</w:t>
        <w:br/>
        <w:t xml:space="preserve">//ADVANCED property for variable: CMAKE_SHARED_LINKER_FLAGS</w:t>
        <w:br/>
        <w:t xml:space="preserve">CMAKE_SHARED_LINKER_FLAGS-ADVANCED:INTERNAL=1</w:t>
        <w:br/>
        <w:t xml:space="preserve">//ADVANCED property for variable: CMAKE_SHARED_LINKER_FLAGS_DEBUG</w:t>
        <w:br/>
        <w:t xml:space="preserve">CMAKE_SHARED_LINKER_FLAGS_DEBUG-ADVANCED:INTERNAL=1</w:t>
        <w:br/>
        <w:t xml:space="preserve">//ADVANCED property for variable: CMAKE_SHARED_LINKER_FLAGS_MINSIZEREL</w:t>
        <w:br/>
        <w:t xml:space="preserve">CMAKE_SHARED_LINKER_FLAGS_MINSIZEREL-ADVANCED:INTERNAL=1</w:t>
        <w:br/>
        <w:t xml:space="preserve">//ADVANCED property for variable: CMAKE_SHARED_LINKER_FLAGS_RELEASE</w:t>
        <w:br/>
        <w:t xml:space="preserve">CMAKE_SHARED_LINKER_FLAGS_RELEASE-ADVANCED:INTERNAL=1</w:t>
        <w:br/>
        <w:t xml:space="preserve">//ADVANCED property for variable: CMAKE_SHARED_LINKER_FLAGS_RELWITHDEBINFO</w:t>
        <w:br/>
        <w:t xml:space="preserve">CMAKE_SHARED_LINKER_FLAGS_RELWITHDEBINFO-ADVANCED:INTERNAL=1</w:t>
        <w:br/>
        <w:t xml:space="preserve">//ADVANCED property for variable: CMAKE_SKIP_INSTALL_RPATH</w:t>
        <w:br/>
        <w:t xml:space="preserve">CMAKE_SKIP_INSTALL_RPATH-ADVANCED:INTERNAL=1</w:t>
        <w:br/>
        <w:t xml:space="preserve">//ADVANCED property for variable: CMAKE_SKIP_RPATH</w:t>
        <w:br/>
        <w:t xml:space="preserve">CMAKE_SKIP_RPATH-ADVANCED:INTERNAL=1</w:t>
        <w:br/>
        <w:t xml:space="preserve">//ADVANCED property for variable: CMAKE_STATIC_LINKER_FLAGS</w:t>
        <w:br/>
        <w:t xml:space="preserve">CMAKE_STATIC_LINKER_FLAGS-ADVANCED:INTERNAL=1</w:t>
        <w:br/>
        <w:t xml:space="preserve">//ADVANCED property for variable: CMAKE_STATIC_LINKER_FLAGS_DEBUG</w:t>
        <w:br/>
        <w:t xml:space="preserve">CMAKE_STATIC_LINKER_FLAGS_DEBUG-ADVANCED:INTERNAL=1</w:t>
        <w:br/>
        <w:t xml:space="preserve">//ADVANCED property for variable: CMAKE_STATIC_LINKER_FLAGS_MINSIZEREL</w:t>
        <w:br/>
        <w:t xml:space="preserve">CMAKE_STATIC_LINKER_FLAGS_MINSIZEREL-ADVANCED:INTERNAL=1</w:t>
        <w:br/>
        <w:t xml:space="preserve">//ADVANCED property for variable: CMAKE_STATIC_LINKER_FLAGS_RELEASE</w:t>
        <w:br/>
        <w:t xml:space="preserve">CMAKE_STATIC_LINKER_FLAGS_RELEASE-ADVANCED:INTERNAL=1</w:t>
        <w:br/>
        <w:t xml:space="preserve">//ADVANCED property for variable: CMAKE_STATIC_LINKER_FLAGS_RELWITHDEBINFO</w:t>
        <w:br/>
        <w:t xml:space="preserve">CMAKE_STATIC_LINKER_FLAGS_RELWITHDEBINFO-ADVANCED:INTERNAL=1</w:t>
        <w:br/>
        <w:t xml:space="preserve">//ADVANCED property for variable: CMAKE_VERBOSE_MAKEFILE</w:t>
        <w:br/>
        <w:t xml:space="preserve">CMAKE_VERBOSE_MAKEFILE-ADVANCED:INTERNAL=1</w:t>
        <w:br/>
      </w:r>
    </w:p>
    <w:sectPr>
      <w:pgSz w:w="12240" w:h="15840" w:orient="portrait"/>
      <w:pgMar w:bottom="1440" w:left="1440" w:right="1440" w:top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DocSecurity>0</DocSecurity>
  <ScaleCrop>false</ScaleCrop>
  <Company/>
  <LinksUpToDate>false</LinksUpToDate>
  <SharedDoc>false</SharedDoc>
  <HyperlinksChanged>false</HyperlinksChanged>
  <Application>Doxillion Free Home Version © NCH Software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keywords/>
  <cp:lastModifiedBy/>
  <cp:revision>1</cp:revision>
</cp:coreProperties>
</file>